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63AF5" w14:textId="77777777" w:rsidR="576062CF" w:rsidRDefault="576062CF" w:rsidP="0022795E">
      <w:pPr>
        <w:ind w:firstLine="0"/>
      </w:pPr>
    </w:p>
    <w:p w14:paraId="421078F5" w14:textId="77777777" w:rsidR="576062CF" w:rsidRDefault="576062CF" w:rsidP="00FD478C"/>
    <w:p w14:paraId="0CFD3270" w14:textId="77777777" w:rsidR="576062CF" w:rsidRDefault="576062CF" w:rsidP="00FD478C"/>
    <w:p w14:paraId="6884A796" w14:textId="77777777" w:rsidR="576062CF" w:rsidRDefault="576062CF" w:rsidP="00FD478C"/>
    <w:p w14:paraId="441E0879" w14:textId="09F3F397" w:rsidR="576062CF" w:rsidRPr="00576C0A" w:rsidRDefault="0022795E" w:rsidP="00FD478C">
      <w:pPr>
        <w:pStyle w:val="Title"/>
        <w:rPr>
          <w:sz w:val="32"/>
          <w:szCs w:val="32"/>
        </w:rPr>
      </w:pPr>
      <w:r w:rsidRPr="00576C0A">
        <w:rPr>
          <w:sz w:val="32"/>
          <w:szCs w:val="32"/>
        </w:rPr>
        <w:t>AI-Driven Autonomous Car</w:t>
      </w:r>
      <w:r w:rsidR="576062CF" w:rsidRPr="00576C0A">
        <w:rPr>
          <w:sz w:val="32"/>
          <w:szCs w:val="32"/>
        </w:rPr>
        <w:t xml:space="preserve"> </w:t>
      </w:r>
    </w:p>
    <w:p w14:paraId="4F37E1C6" w14:textId="41A4FAA3" w:rsidR="576062CF" w:rsidRDefault="00FD478C" w:rsidP="0022795E">
      <w:pPr>
        <w:pStyle w:val="Subtitle"/>
        <w:jc w:val="left"/>
      </w:pPr>
      <w:r w:rsidRPr="00FD478C">
        <w:t xml:space="preserve"> </w:t>
      </w:r>
    </w:p>
    <w:p w14:paraId="2DDD3E46" w14:textId="061EB650" w:rsidR="00FD478C" w:rsidRPr="00576C0A" w:rsidRDefault="0022795E" w:rsidP="00576C0A">
      <w:pPr>
        <w:pStyle w:val="Subtitle"/>
        <w:rPr>
          <w:b/>
          <w:bCs/>
          <w:sz w:val="28"/>
          <w:szCs w:val="28"/>
        </w:rPr>
      </w:pPr>
      <w:r w:rsidRPr="00576C0A">
        <w:rPr>
          <w:b/>
          <w:bCs/>
          <w:sz w:val="28"/>
          <w:szCs w:val="28"/>
        </w:rPr>
        <w:t xml:space="preserve">By: Anjan Kumar </w:t>
      </w:r>
      <w:proofErr w:type="spellStart"/>
      <w:r w:rsidRPr="00576C0A">
        <w:rPr>
          <w:b/>
          <w:bCs/>
          <w:sz w:val="28"/>
          <w:szCs w:val="28"/>
        </w:rPr>
        <w:t>Gundinapalya</w:t>
      </w:r>
      <w:proofErr w:type="spellEnd"/>
      <w:r w:rsidRPr="00576C0A">
        <w:rPr>
          <w:b/>
          <w:bCs/>
          <w:sz w:val="28"/>
          <w:szCs w:val="28"/>
        </w:rPr>
        <w:t xml:space="preserve"> Jayaramaiah</w:t>
      </w:r>
    </w:p>
    <w:p w14:paraId="7C4D2814" w14:textId="45F41ACD" w:rsidR="0022795E" w:rsidRPr="00576C0A" w:rsidRDefault="0022795E" w:rsidP="00576C0A">
      <w:pPr>
        <w:ind w:firstLine="0"/>
        <w:jc w:val="center"/>
        <w:rPr>
          <w:sz w:val="28"/>
          <w:szCs w:val="28"/>
          <w:lang w:val="en-IN"/>
        </w:rPr>
      </w:pPr>
      <w:r w:rsidRPr="00576C0A">
        <w:rPr>
          <w:b/>
          <w:bCs/>
          <w:sz w:val="28"/>
          <w:szCs w:val="28"/>
        </w:rPr>
        <w:t>Instructor:</w:t>
      </w:r>
      <w:r w:rsidR="009678DE">
        <w:rPr>
          <w:b/>
          <w:bCs/>
          <w:sz w:val="28"/>
          <w:szCs w:val="28"/>
        </w:rPr>
        <w:t xml:space="preserve"> Professor</w:t>
      </w:r>
      <w:r w:rsidRPr="00576C0A">
        <w:rPr>
          <w:b/>
          <w:bCs/>
          <w:sz w:val="28"/>
          <w:szCs w:val="28"/>
        </w:rPr>
        <w:t xml:space="preserve"> Bahman </w:t>
      </w:r>
      <w:proofErr w:type="spellStart"/>
      <w:r w:rsidRPr="00576C0A">
        <w:rPr>
          <w:b/>
          <w:bCs/>
          <w:sz w:val="28"/>
          <w:szCs w:val="28"/>
        </w:rPr>
        <w:t>Zohuri</w:t>
      </w:r>
      <w:proofErr w:type="spellEnd"/>
    </w:p>
    <w:p w14:paraId="5544F091" w14:textId="6344DC8C" w:rsidR="0022795E" w:rsidRPr="00576C0A" w:rsidRDefault="0022795E" w:rsidP="00576C0A">
      <w:pPr>
        <w:pStyle w:val="Subtitle"/>
        <w:rPr>
          <w:sz w:val="28"/>
          <w:szCs w:val="28"/>
          <w:lang w:val="en-IN"/>
        </w:rPr>
      </w:pPr>
      <w:r w:rsidRPr="00576C0A">
        <w:rPr>
          <w:b/>
          <w:bCs/>
          <w:sz w:val="28"/>
          <w:szCs w:val="28"/>
        </w:rPr>
        <w:t>Golden Gate University - Fall 2023</w:t>
      </w:r>
    </w:p>
    <w:p w14:paraId="0453991D" w14:textId="6BBBF2C7" w:rsidR="00FD478C" w:rsidRPr="00576C0A" w:rsidRDefault="0022795E" w:rsidP="00576C0A">
      <w:pPr>
        <w:pStyle w:val="Subtitle"/>
        <w:rPr>
          <w:sz w:val="28"/>
          <w:szCs w:val="28"/>
        </w:rPr>
      </w:pPr>
      <w:r w:rsidRPr="00576C0A">
        <w:rPr>
          <w:b/>
          <w:bCs/>
          <w:sz w:val="28"/>
          <w:szCs w:val="28"/>
          <w:lang w:val="en-IN"/>
        </w:rPr>
        <w:t>MSBA 326: Machine Learning for Predictive Analytics</w:t>
      </w:r>
    </w:p>
    <w:p w14:paraId="1625A549" w14:textId="77777777" w:rsidR="576062CF" w:rsidRDefault="576062CF" w:rsidP="00576C0A">
      <w:pPr>
        <w:jc w:val="center"/>
      </w:pPr>
    </w:p>
    <w:p w14:paraId="3D429A64" w14:textId="77777777" w:rsidR="717E282B" w:rsidRDefault="717E282B" w:rsidP="00576C0A">
      <w:pPr>
        <w:jc w:val="center"/>
      </w:pPr>
    </w:p>
    <w:p w14:paraId="3F29C2FF" w14:textId="77777777" w:rsidR="717E282B" w:rsidRDefault="717E282B" w:rsidP="00576C0A">
      <w:pPr>
        <w:jc w:val="center"/>
      </w:pPr>
    </w:p>
    <w:p w14:paraId="402A9437" w14:textId="77777777" w:rsidR="717E282B" w:rsidRDefault="717E282B" w:rsidP="00DF3215"/>
    <w:p w14:paraId="3C84EB2E" w14:textId="77777777" w:rsidR="717E282B" w:rsidRDefault="717E282B" w:rsidP="00DF3215"/>
    <w:p w14:paraId="523F1E73" w14:textId="77777777" w:rsidR="709762D6" w:rsidRDefault="709762D6" w:rsidP="00DF3215"/>
    <w:p w14:paraId="5A7FFA57" w14:textId="77777777" w:rsidR="709762D6" w:rsidRDefault="709762D6" w:rsidP="00DF3215"/>
    <w:p w14:paraId="7AB3D044" w14:textId="77777777" w:rsidR="717E282B" w:rsidRDefault="717E282B" w:rsidP="00DF3215"/>
    <w:p w14:paraId="5F49B9C9" w14:textId="77777777" w:rsidR="5643BF48" w:rsidRDefault="5643BF48" w:rsidP="00DF3215"/>
    <w:p w14:paraId="2A69423E" w14:textId="77777777" w:rsidR="733B038C" w:rsidRDefault="733B038C" w:rsidP="00DF3215"/>
    <w:p w14:paraId="231EFF6B" w14:textId="77777777" w:rsidR="717E282B" w:rsidRDefault="717E282B" w:rsidP="00DF3215"/>
    <w:p w14:paraId="7378380C" w14:textId="29F903CC" w:rsidR="00FD478C" w:rsidRDefault="00FD478C" w:rsidP="007D4A2B"/>
    <w:p w14:paraId="660B17AC" w14:textId="77777777" w:rsidR="576062CF" w:rsidRDefault="576062CF" w:rsidP="576062CF">
      <w:r>
        <w:br w:type="page"/>
      </w:r>
    </w:p>
    <w:p w14:paraId="5298104D" w14:textId="77777777" w:rsidR="00904DBE" w:rsidRDefault="00000000" w:rsidP="00904DBE">
      <w:pPr>
        <w:pStyle w:val="SectionTitle"/>
      </w:pPr>
      <w:sdt>
        <w:sdtPr>
          <w:id w:val="-1254123792"/>
          <w:placeholder>
            <w:docPart w:val="DC4B40D6CD584A0E9E27691250339AD4"/>
          </w:placeholder>
          <w:temporary/>
          <w:showingPlcHdr/>
          <w15:appearance w15:val="hidden"/>
        </w:sdtPr>
        <w:sdtContent>
          <w:r w:rsidR="00904DBE" w:rsidRPr="576062CF">
            <w:t>Abstract</w:t>
          </w:r>
        </w:sdtContent>
      </w:sdt>
      <w:r w:rsidR="00904DBE" w:rsidRPr="00FD478C">
        <w:t xml:space="preserve"> </w:t>
      </w:r>
    </w:p>
    <w:p w14:paraId="2EB64C9D" w14:textId="3C18A056" w:rsidR="576062CF" w:rsidRDefault="0022795E" w:rsidP="00576C0A">
      <w:r w:rsidRPr="0022795E">
        <w:t>Using Convolutional Neural Networks (CNNs) for complex visual processing, utilizing Python's capabilities for smooth integration and control, and utilizing Raspberry Pi as the computing core are all necessary to develop an AI-driven autonomous vehicle.</w:t>
      </w:r>
      <w:r w:rsidR="72E609EB">
        <w:t xml:space="preserve"> </w:t>
      </w:r>
      <w:r w:rsidR="00576C0A">
        <w:t>To</w:t>
      </w:r>
      <w:r w:rsidRPr="0022795E">
        <w:t xml:space="preserve"> develop an intelligent, self-navigating car that </w:t>
      </w:r>
      <w:proofErr w:type="gramStart"/>
      <w:r w:rsidRPr="0022795E">
        <w:t>is capable of making</w:t>
      </w:r>
      <w:proofErr w:type="gramEnd"/>
      <w:r w:rsidRPr="0022795E">
        <w:t xml:space="preserve"> decisions in </w:t>
      </w:r>
      <w:r w:rsidR="00576C0A">
        <w:t>real-time</w:t>
      </w:r>
      <w:r w:rsidRPr="0022795E">
        <w:t xml:space="preserve"> and recognizing its surroundings, this study investigates the interactions between these components.</w:t>
      </w:r>
    </w:p>
    <w:p w14:paraId="545EB4FF" w14:textId="677B71CE" w:rsidR="00B14BF1" w:rsidRDefault="576062CF">
      <w:r>
        <w:br w:type="page"/>
      </w:r>
    </w:p>
    <w:p w14:paraId="5CDC6E63" w14:textId="5ABC0F32" w:rsidR="00576C0A" w:rsidRDefault="00576C0A" w:rsidP="00576C0A">
      <w:pPr>
        <w:pStyle w:val="Heading1"/>
      </w:pPr>
    </w:p>
    <w:sdt>
      <w:sdtPr>
        <w:id w:val="57247521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F83B325" w14:textId="33FD220A" w:rsidR="00576C0A" w:rsidRDefault="00576C0A">
          <w:pPr>
            <w:pStyle w:val="TOCHeading"/>
          </w:pPr>
          <w:r>
            <w:t>Contents</w:t>
          </w:r>
        </w:p>
        <w:p w14:paraId="2FC6050A" w14:textId="77777777" w:rsidR="00576C0A" w:rsidRPr="00576C0A" w:rsidRDefault="00576C0A" w:rsidP="00576C0A"/>
        <w:p w14:paraId="6D004512" w14:textId="758C9DBA" w:rsidR="00576C0A" w:rsidRPr="00576C0A" w:rsidRDefault="00576C0A">
          <w:pPr>
            <w:pStyle w:val="TOC1"/>
            <w:tabs>
              <w:tab w:val="right" w:leader="dot" w:pos="9350"/>
            </w:tabs>
            <w:rPr>
              <w:rFonts w:eastAsiaTheme="minorEastAsia"/>
              <w:noProof/>
              <w:kern w:val="2"/>
              <w:lang w:val="en-IN" w:eastAsia="en-IN"/>
            </w:rPr>
          </w:pPr>
          <w:r>
            <w:fldChar w:fldCharType="begin"/>
          </w:r>
          <w:r>
            <w:instrText xml:space="preserve"> TOC \o "1-3" \h \z \u </w:instrText>
          </w:r>
          <w:r>
            <w:fldChar w:fldCharType="separate"/>
          </w:r>
          <w:hyperlink w:anchor="_Toc153550632" w:history="1">
            <w:r w:rsidRPr="00BD1874">
              <w:rPr>
                <w:rStyle w:val="Hyperlink"/>
                <w:noProof/>
              </w:rPr>
              <w:t>1.Introduction</w:t>
            </w:r>
            <w:r>
              <w:rPr>
                <w:noProof/>
                <w:webHidden/>
              </w:rPr>
              <w:tab/>
            </w:r>
            <w:r>
              <w:rPr>
                <w:noProof/>
                <w:webHidden/>
              </w:rPr>
              <w:fldChar w:fldCharType="begin"/>
            </w:r>
            <w:r>
              <w:rPr>
                <w:noProof/>
                <w:webHidden/>
              </w:rPr>
              <w:instrText xml:space="preserve"> PAGEREF _Toc153550632 \h </w:instrText>
            </w:r>
            <w:r>
              <w:rPr>
                <w:noProof/>
                <w:webHidden/>
              </w:rPr>
            </w:r>
            <w:r>
              <w:rPr>
                <w:noProof/>
                <w:webHidden/>
              </w:rPr>
              <w:fldChar w:fldCharType="separate"/>
            </w:r>
            <w:r w:rsidR="006E1EA5">
              <w:rPr>
                <w:noProof/>
                <w:webHidden/>
              </w:rPr>
              <w:t>4</w:t>
            </w:r>
            <w:r>
              <w:rPr>
                <w:noProof/>
                <w:webHidden/>
              </w:rPr>
              <w:fldChar w:fldCharType="end"/>
            </w:r>
          </w:hyperlink>
        </w:p>
        <w:p w14:paraId="3E66C0AB" w14:textId="60FA4149" w:rsidR="00576C0A" w:rsidRPr="00576C0A" w:rsidRDefault="00576C0A">
          <w:pPr>
            <w:pStyle w:val="TOC1"/>
            <w:tabs>
              <w:tab w:val="right" w:leader="dot" w:pos="9350"/>
            </w:tabs>
            <w:rPr>
              <w:rFonts w:eastAsiaTheme="minorEastAsia"/>
              <w:noProof/>
              <w:kern w:val="2"/>
              <w:lang w:val="en-IN" w:eastAsia="en-IN"/>
            </w:rPr>
          </w:pPr>
          <w:hyperlink w:anchor="_Toc153550633" w:history="1">
            <w:r w:rsidRPr="00BD1874">
              <w:rPr>
                <w:rStyle w:val="Hyperlink"/>
                <w:noProof/>
              </w:rPr>
              <w:t>2.Foundation of the Project</w:t>
            </w:r>
            <w:r>
              <w:rPr>
                <w:noProof/>
                <w:webHidden/>
              </w:rPr>
              <w:tab/>
            </w:r>
            <w:r>
              <w:rPr>
                <w:noProof/>
                <w:webHidden/>
              </w:rPr>
              <w:fldChar w:fldCharType="begin"/>
            </w:r>
            <w:r>
              <w:rPr>
                <w:noProof/>
                <w:webHidden/>
              </w:rPr>
              <w:instrText xml:space="preserve"> PAGEREF _Toc153550633 \h </w:instrText>
            </w:r>
            <w:r>
              <w:rPr>
                <w:noProof/>
                <w:webHidden/>
              </w:rPr>
            </w:r>
            <w:r>
              <w:rPr>
                <w:noProof/>
                <w:webHidden/>
              </w:rPr>
              <w:fldChar w:fldCharType="separate"/>
            </w:r>
            <w:r w:rsidR="006E1EA5">
              <w:rPr>
                <w:noProof/>
                <w:webHidden/>
              </w:rPr>
              <w:t>5</w:t>
            </w:r>
            <w:r>
              <w:rPr>
                <w:noProof/>
                <w:webHidden/>
              </w:rPr>
              <w:fldChar w:fldCharType="end"/>
            </w:r>
          </w:hyperlink>
        </w:p>
        <w:p w14:paraId="06FA4727" w14:textId="627F6BB6" w:rsidR="00576C0A" w:rsidRPr="00576C0A" w:rsidRDefault="00576C0A">
          <w:pPr>
            <w:pStyle w:val="TOC1"/>
            <w:tabs>
              <w:tab w:val="right" w:leader="dot" w:pos="9350"/>
            </w:tabs>
            <w:rPr>
              <w:rFonts w:eastAsiaTheme="minorEastAsia"/>
              <w:noProof/>
              <w:kern w:val="2"/>
              <w:lang w:val="en-IN" w:eastAsia="en-IN"/>
            </w:rPr>
          </w:pPr>
          <w:hyperlink w:anchor="_Toc153550634" w:history="1">
            <w:r w:rsidRPr="00BD1874">
              <w:rPr>
                <w:rStyle w:val="Hyperlink"/>
                <w:noProof/>
              </w:rPr>
              <w:t>3.Hardware Setup</w:t>
            </w:r>
            <w:r>
              <w:rPr>
                <w:noProof/>
                <w:webHidden/>
              </w:rPr>
              <w:tab/>
            </w:r>
            <w:r>
              <w:rPr>
                <w:noProof/>
                <w:webHidden/>
              </w:rPr>
              <w:fldChar w:fldCharType="begin"/>
            </w:r>
            <w:r>
              <w:rPr>
                <w:noProof/>
                <w:webHidden/>
              </w:rPr>
              <w:instrText xml:space="preserve"> PAGEREF _Toc153550634 \h </w:instrText>
            </w:r>
            <w:r>
              <w:rPr>
                <w:noProof/>
                <w:webHidden/>
              </w:rPr>
            </w:r>
            <w:r>
              <w:rPr>
                <w:noProof/>
                <w:webHidden/>
              </w:rPr>
              <w:fldChar w:fldCharType="separate"/>
            </w:r>
            <w:r w:rsidR="006E1EA5">
              <w:rPr>
                <w:noProof/>
                <w:webHidden/>
              </w:rPr>
              <w:t>7</w:t>
            </w:r>
            <w:r>
              <w:rPr>
                <w:noProof/>
                <w:webHidden/>
              </w:rPr>
              <w:fldChar w:fldCharType="end"/>
            </w:r>
          </w:hyperlink>
        </w:p>
        <w:p w14:paraId="4A884D47" w14:textId="2ADBC981" w:rsidR="00576C0A" w:rsidRPr="00576C0A" w:rsidRDefault="00576C0A">
          <w:pPr>
            <w:pStyle w:val="TOC1"/>
            <w:tabs>
              <w:tab w:val="right" w:leader="dot" w:pos="9350"/>
            </w:tabs>
            <w:rPr>
              <w:rFonts w:eastAsiaTheme="minorEastAsia"/>
              <w:noProof/>
              <w:kern w:val="2"/>
              <w:lang w:val="en-IN" w:eastAsia="en-IN"/>
            </w:rPr>
          </w:pPr>
          <w:hyperlink w:anchor="_Toc153550635" w:history="1">
            <w:r w:rsidRPr="00BD1874">
              <w:rPr>
                <w:rStyle w:val="Hyperlink"/>
                <w:noProof/>
              </w:rPr>
              <w:t>4.Software Architecture</w:t>
            </w:r>
            <w:r>
              <w:rPr>
                <w:noProof/>
                <w:webHidden/>
              </w:rPr>
              <w:tab/>
            </w:r>
            <w:r>
              <w:rPr>
                <w:noProof/>
                <w:webHidden/>
              </w:rPr>
              <w:fldChar w:fldCharType="begin"/>
            </w:r>
            <w:r>
              <w:rPr>
                <w:noProof/>
                <w:webHidden/>
              </w:rPr>
              <w:instrText xml:space="preserve"> PAGEREF _Toc153550635 \h </w:instrText>
            </w:r>
            <w:r>
              <w:rPr>
                <w:noProof/>
                <w:webHidden/>
              </w:rPr>
            </w:r>
            <w:r>
              <w:rPr>
                <w:noProof/>
                <w:webHidden/>
              </w:rPr>
              <w:fldChar w:fldCharType="separate"/>
            </w:r>
            <w:r w:rsidR="006E1EA5">
              <w:rPr>
                <w:noProof/>
                <w:webHidden/>
              </w:rPr>
              <w:t>9</w:t>
            </w:r>
            <w:r>
              <w:rPr>
                <w:noProof/>
                <w:webHidden/>
              </w:rPr>
              <w:fldChar w:fldCharType="end"/>
            </w:r>
          </w:hyperlink>
        </w:p>
        <w:p w14:paraId="6A0979C7" w14:textId="1BDC2680" w:rsidR="00576C0A" w:rsidRPr="00576C0A" w:rsidRDefault="00576C0A">
          <w:pPr>
            <w:pStyle w:val="TOC1"/>
            <w:tabs>
              <w:tab w:val="right" w:leader="dot" w:pos="9350"/>
            </w:tabs>
            <w:rPr>
              <w:rFonts w:eastAsiaTheme="minorEastAsia"/>
              <w:noProof/>
              <w:kern w:val="2"/>
              <w:lang w:val="en-IN" w:eastAsia="en-IN"/>
            </w:rPr>
          </w:pPr>
          <w:hyperlink w:anchor="_Toc153550636" w:history="1">
            <w:r w:rsidRPr="00BD1874">
              <w:rPr>
                <w:rStyle w:val="Hyperlink"/>
                <w:noProof/>
              </w:rPr>
              <w:t>5.Training the CNN Model</w:t>
            </w:r>
            <w:r>
              <w:rPr>
                <w:noProof/>
                <w:webHidden/>
              </w:rPr>
              <w:tab/>
            </w:r>
            <w:r>
              <w:rPr>
                <w:noProof/>
                <w:webHidden/>
              </w:rPr>
              <w:fldChar w:fldCharType="begin"/>
            </w:r>
            <w:r>
              <w:rPr>
                <w:noProof/>
                <w:webHidden/>
              </w:rPr>
              <w:instrText xml:space="preserve"> PAGEREF _Toc153550636 \h </w:instrText>
            </w:r>
            <w:r>
              <w:rPr>
                <w:noProof/>
                <w:webHidden/>
              </w:rPr>
            </w:r>
            <w:r>
              <w:rPr>
                <w:noProof/>
                <w:webHidden/>
              </w:rPr>
              <w:fldChar w:fldCharType="separate"/>
            </w:r>
            <w:r w:rsidR="006E1EA5">
              <w:rPr>
                <w:noProof/>
                <w:webHidden/>
              </w:rPr>
              <w:t>11</w:t>
            </w:r>
            <w:r>
              <w:rPr>
                <w:noProof/>
                <w:webHidden/>
              </w:rPr>
              <w:fldChar w:fldCharType="end"/>
            </w:r>
          </w:hyperlink>
        </w:p>
        <w:p w14:paraId="0891B118" w14:textId="72DB5E13" w:rsidR="00576C0A" w:rsidRPr="00576C0A" w:rsidRDefault="00576C0A">
          <w:pPr>
            <w:pStyle w:val="TOC1"/>
            <w:tabs>
              <w:tab w:val="right" w:leader="dot" w:pos="9350"/>
            </w:tabs>
            <w:rPr>
              <w:rFonts w:eastAsiaTheme="minorEastAsia"/>
              <w:noProof/>
              <w:kern w:val="2"/>
              <w:lang w:val="en-IN" w:eastAsia="en-IN"/>
            </w:rPr>
          </w:pPr>
          <w:hyperlink w:anchor="_Toc153550637" w:history="1">
            <w:r w:rsidRPr="00BD1874">
              <w:rPr>
                <w:rStyle w:val="Hyperlink"/>
                <w:noProof/>
              </w:rPr>
              <w:t>6.Real-time Decision Making</w:t>
            </w:r>
            <w:r>
              <w:rPr>
                <w:noProof/>
                <w:webHidden/>
              </w:rPr>
              <w:tab/>
            </w:r>
            <w:r>
              <w:rPr>
                <w:noProof/>
                <w:webHidden/>
              </w:rPr>
              <w:fldChar w:fldCharType="begin"/>
            </w:r>
            <w:r>
              <w:rPr>
                <w:noProof/>
                <w:webHidden/>
              </w:rPr>
              <w:instrText xml:space="preserve"> PAGEREF _Toc153550637 \h </w:instrText>
            </w:r>
            <w:r>
              <w:rPr>
                <w:noProof/>
                <w:webHidden/>
              </w:rPr>
            </w:r>
            <w:r>
              <w:rPr>
                <w:noProof/>
                <w:webHidden/>
              </w:rPr>
              <w:fldChar w:fldCharType="separate"/>
            </w:r>
            <w:r w:rsidR="006E1EA5">
              <w:rPr>
                <w:noProof/>
                <w:webHidden/>
              </w:rPr>
              <w:t>14</w:t>
            </w:r>
            <w:r>
              <w:rPr>
                <w:noProof/>
                <w:webHidden/>
              </w:rPr>
              <w:fldChar w:fldCharType="end"/>
            </w:r>
          </w:hyperlink>
        </w:p>
        <w:p w14:paraId="5843AB7A" w14:textId="0F74B781" w:rsidR="00576C0A" w:rsidRPr="00576C0A" w:rsidRDefault="00576C0A">
          <w:pPr>
            <w:pStyle w:val="TOC1"/>
            <w:tabs>
              <w:tab w:val="right" w:leader="dot" w:pos="9350"/>
            </w:tabs>
            <w:rPr>
              <w:rFonts w:eastAsiaTheme="minorEastAsia"/>
              <w:noProof/>
              <w:kern w:val="2"/>
              <w:lang w:val="en-IN" w:eastAsia="en-IN"/>
            </w:rPr>
          </w:pPr>
          <w:hyperlink w:anchor="_Toc153550638" w:history="1">
            <w:r w:rsidRPr="00BD1874">
              <w:rPr>
                <w:rStyle w:val="Hyperlink"/>
                <w:noProof/>
              </w:rPr>
              <w:t>7.Results and Demonstration</w:t>
            </w:r>
            <w:r>
              <w:rPr>
                <w:noProof/>
                <w:webHidden/>
              </w:rPr>
              <w:tab/>
            </w:r>
            <w:r>
              <w:rPr>
                <w:noProof/>
                <w:webHidden/>
              </w:rPr>
              <w:fldChar w:fldCharType="begin"/>
            </w:r>
            <w:r>
              <w:rPr>
                <w:noProof/>
                <w:webHidden/>
              </w:rPr>
              <w:instrText xml:space="preserve"> PAGEREF _Toc153550638 \h </w:instrText>
            </w:r>
            <w:r>
              <w:rPr>
                <w:noProof/>
                <w:webHidden/>
              </w:rPr>
            </w:r>
            <w:r>
              <w:rPr>
                <w:noProof/>
                <w:webHidden/>
              </w:rPr>
              <w:fldChar w:fldCharType="separate"/>
            </w:r>
            <w:r w:rsidR="006E1EA5">
              <w:rPr>
                <w:noProof/>
                <w:webHidden/>
              </w:rPr>
              <w:t>15</w:t>
            </w:r>
            <w:r>
              <w:rPr>
                <w:noProof/>
                <w:webHidden/>
              </w:rPr>
              <w:fldChar w:fldCharType="end"/>
            </w:r>
          </w:hyperlink>
        </w:p>
        <w:p w14:paraId="37164548" w14:textId="1168A737" w:rsidR="00576C0A" w:rsidRPr="00576C0A" w:rsidRDefault="00576C0A">
          <w:pPr>
            <w:pStyle w:val="TOC1"/>
            <w:tabs>
              <w:tab w:val="right" w:leader="dot" w:pos="9350"/>
            </w:tabs>
            <w:rPr>
              <w:rFonts w:eastAsiaTheme="minorEastAsia"/>
              <w:noProof/>
              <w:kern w:val="2"/>
              <w:lang w:val="en-IN" w:eastAsia="en-IN"/>
            </w:rPr>
          </w:pPr>
          <w:hyperlink w:anchor="_Toc153550639" w:history="1">
            <w:r w:rsidRPr="00BD1874">
              <w:rPr>
                <w:rStyle w:val="Hyperlink"/>
                <w:noProof/>
              </w:rPr>
              <w:t>8.Conclusion</w:t>
            </w:r>
            <w:r>
              <w:rPr>
                <w:noProof/>
                <w:webHidden/>
              </w:rPr>
              <w:tab/>
            </w:r>
            <w:r>
              <w:rPr>
                <w:noProof/>
                <w:webHidden/>
              </w:rPr>
              <w:fldChar w:fldCharType="begin"/>
            </w:r>
            <w:r>
              <w:rPr>
                <w:noProof/>
                <w:webHidden/>
              </w:rPr>
              <w:instrText xml:space="preserve"> PAGEREF _Toc153550639 \h </w:instrText>
            </w:r>
            <w:r>
              <w:rPr>
                <w:noProof/>
                <w:webHidden/>
              </w:rPr>
            </w:r>
            <w:r>
              <w:rPr>
                <w:noProof/>
                <w:webHidden/>
              </w:rPr>
              <w:fldChar w:fldCharType="separate"/>
            </w:r>
            <w:r w:rsidR="006E1EA5">
              <w:rPr>
                <w:noProof/>
                <w:webHidden/>
              </w:rPr>
              <w:t>16</w:t>
            </w:r>
            <w:r>
              <w:rPr>
                <w:noProof/>
                <w:webHidden/>
              </w:rPr>
              <w:fldChar w:fldCharType="end"/>
            </w:r>
          </w:hyperlink>
        </w:p>
        <w:p w14:paraId="6C6CAC73" w14:textId="163517D3" w:rsidR="00576C0A" w:rsidRPr="00576C0A" w:rsidRDefault="00576C0A">
          <w:pPr>
            <w:pStyle w:val="TOC1"/>
            <w:tabs>
              <w:tab w:val="right" w:leader="dot" w:pos="9350"/>
            </w:tabs>
            <w:rPr>
              <w:rFonts w:eastAsiaTheme="minorEastAsia"/>
              <w:noProof/>
              <w:kern w:val="2"/>
              <w:lang w:val="en-IN" w:eastAsia="en-IN"/>
            </w:rPr>
          </w:pPr>
          <w:hyperlink w:anchor="_Toc153550640" w:history="1">
            <w:r w:rsidRPr="00BD1874">
              <w:rPr>
                <w:rStyle w:val="Hyperlink"/>
                <w:noProof/>
              </w:rPr>
              <w:t>9.References</w:t>
            </w:r>
            <w:r>
              <w:rPr>
                <w:noProof/>
                <w:webHidden/>
              </w:rPr>
              <w:tab/>
            </w:r>
            <w:r>
              <w:rPr>
                <w:noProof/>
                <w:webHidden/>
              </w:rPr>
              <w:fldChar w:fldCharType="begin"/>
            </w:r>
            <w:r>
              <w:rPr>
                <w:noProof/>
                <w:webHidden/>
              </w:rPr>
              <w:instrText xml:space="preserve"> PAGEREF _Toc153550640 \h </w:instrText>
            </w:r>
            <w:r>
              <w:rPr>
                <w:noProof/>
                <w:webHidden/>
              </w:rPr>
            </w:r>
            <w:r>
              <w:rPr>
                <w:noProof/>
                <w:webHidden/>
              </w:rPr>
              <w:fldChar w:fldCharType="separate"/>
            </w:r>
            <w:r w:rsidR="006E1EA5">
              <w:rPr>
                <w:noProof/>
                <w:webHidden/>
              </w:rPr>
              <w:t>17</w:t>
            </w:r>
            <w:r>
              <w:rPr>
                <w:noProof/>
                <w:webHidden/>
              </w:rPr>
              <w:fldChar w:fldCharType="end"/>
            </w:r>
          </w:hyperlink>
        </w:p>
        <w:p w14:paraId="4A7C4A7D" w14:textId="25511E1E" w:rsidR="00576C0A" w:rsidRDefault="00576C0A">
          <w:r>
            <w:rPr>
              <w:b/>
              <w:bCs/>
              <w:noProof/>
            </w:rPr>
            <w:fldChar w:fldCharType="end"/>
          </w:r>
        </w:p>
      </w:sdtContent>
    </w:sdt>
    <w:p w14:paraId="05C9EAEB" w14:textId="0DF721E8" w:rsidR="00B14BF1" w:rsidRDefault="00B14BF1">
      <w:pPr>
        <w:spacing w:after="160" w:line="259" w:lineRule="auto"/>
        <w:ind w:firstLine="0"/>
      </w:pPr>
    </w:p>
    <w:p w14:paraId="79D05BAC" w14:textId="77777777" w:rsidR="00576C0A" w:rsidRDefault="00576C0A">
      <w:pPr>
        <w:spacing w:after="160" w:line="259" w:lineRule="auto"/>
        <w:ind w:firstLine="0"/>
      </w:pPr>
    </w:p>
    <w:p w14:paraId="12AD3DA0" w14:textId="77777777" w:rsidR="00576C0A" w:rsidRDefault="00576C0A">
      <w:pPr>
        <w:spacing w:after="160" w:line="259" w:lineRule="auto"/>
        <w:ind w:firstLine="0"/>
      </w:pPr>
    </w:p>
    <w:p w14:paraId="7B3E4E9B" w14:textId="77777777" w:rsidR="00576C0A" w:rsidRDefault="00576C0A">
      <w:pPr>
        <w:spacing w:after="160" w:line="259" w:lineRule="auto"/>
        <w:ind w:firstLine="0"/>
      </w:pPr>
    </w:p>
    <w:p w14:paraId="4E161B5F" w14:textId="77777777" w:rsidR="00576C0A" w:rsidRDefault="00576C0A">
      <w:pPr>
        <w:spacing w:after="160" w:line="259" w:lineRule="auto"/>
        <w:ind w:firstLine="0"/>
      </w:pPr>
    </w:p>
    <w:p w14:paraId="42008287" w14:textId="77777777" w:rsidR="00576C0A" w:rsidRDefault="00576C0A">
      <w:pPr>
        <w:spacing w:after="160" w:line="259" w:lineRule="auto"/>
        <w:ind w:firstLine="0"/>
      </w:pPr>
    </w:p>
    <w:p w14:paraId="0FBBE394" w14:textId="77777777" w:rsidR="00576C0A" w:rsidRDefault="00576C0A">
      <w:pPr>
        <w:spacing w:after="160" w:line="259" w:lineRule="auto"/>
        <w:ind w:firstLine="0"/>
      </w:pPr>
    </w:p>
    <w:p w14:paraId="1332A977" w14:textId="77777777" w:rsidR="00576C0A" w:rsidRDefault="00576C0A">
      <w:pPr>
        <w:spacing w:after="160" w:line="259" w:lineRule="auto"/>
        <w:ind w:firstLine="0"/>
      </w:pPr>
    </w:p>
    <w:p w14:paraId="0E6565A5" w14:textId="77777777" w:rsidR="00576C0A" w:rsidRDefault="00576C0A">
      <w:pPr>
        <w:spacing w:after="160" w:line="259" w:lineRule="auto"/>
        <w:ind w:firstLine="0"/>
      </w:pPr>
    </w:p>
    <w:p w14:paraId="0A24DFA4" w14:textId="77777777" w:rsidR="00576C0A" w:rsidRDefault="00576C0A">
      <w:pPr>
        <w:spacing w:after="160" w:line="259" w:lineRule="auto"/>
        <w:ind w:firstLine="0"/>
      </w:pPr>
    </w:p>
    <w:p w14:paraId="12159D1D" w14:textId="77777777" w:rsidR="00576C0A" w:rsidRDefault="00576C0A">
      <w:pPr>
        <w:spacing w:after="160" w:line="259" w:lineRule="auto"/>
        <w:ind w:firstLine="0"/>
      </w:pPr>
    </w:p>
    <w:p w14:paraId="42D98669" w14:textId="77777777" w:rsidR="00576C0A" w:rsidRDefault="00576C0A">
      <w:pPr>
        <w:spacing w:after="160" w:line="259" w:lineRule="auto"/>
        <w:ind w:firstLine="0"/>
      </w:pPr>
    </w:p>
    <w:p w14:paraId="3EB06BA5" w14:textId="77777777" w:rsidR="00576C0A" w:rsidRDefault="00576C0A">
      <w:pPr>
        <w:spacing w:after="160" w:line="259" w:lineRule="auto"/>
        <w:ind w:firstLine="0"/>
      </w:pPr>
    </w:p>
    <w:p w14:paraId="01670019" w14:textId="6E613E06" w:rsidR="00B14BF1" w:rsidRDefault="00B14BF1"/>
    <w:p w14:paraId="1162DBEF" w14:textId="0A0ADFD7" w:rsidR="00B14BF1" w:rsidRPr="00B14BF1" w:rsidRDefault="00576C0A" w:rsidP="00B14BF1">
      <w:pPr>
        <w:pStyle w:val="Heading1"/>
      </w:pPr>
      <w:bookmarkStart w:id="0" w:name="_Toc153550632"/>
      <w:r>
        <w:t xml:space="preserve">1. </w:t>
      </w:r>
      <w:r w:rsidR="00B14BF1">
        <w:t>Introduction</w:t>
      </w:r>
      <w:bookmarkEnd w:id="0"/>
    </w:p>
    <w:p w14:paraId="2832AF5B" w14:textId="77777777" w:rsidR="00B14BF1" w:rsidRPr="00B14BF1" w:rsidRDefault="00B14BF1" w:rsidP="00B14BF1">
      <w:r w:rsidRPr="00B14BF1">
        <w:t>The future of transportation is not only comfortable but also intelligent and self-sufficient, and autonomous cars represent the height of innovation. This project explores autonomy by developing an AI-driven autonomous automobile using state-of-the-art technology, namely Raspberry Pi, Convolutional Neural Networks (CNNs), and Python.</w:t>
      </w:r>
    </w:p>
    <w:p w14:paraId="3B7DEEEE" w14:textId="77777777" w:rsidR="00B14BF1" w:rsidRPr="00B14BF1" w:rsidRDefault="00B14BF1" w:rsidP="00B14BF1"/>
    <w:p w14:paraId="6943F521" w14:textId="77777777" w:rsidR="00B14BF1" w:rsidRPr="00B14BF1" w:rsidRDefault="00B14BF1" w:rsidP="00B14BF1">
      <w:pPr>
        <w:ind w:firstLine="0"/>
        <w:rPr>
          <w:b/>
          <w:bCs/>
        </w:rPr>
      </w:pPr>
      <w:r w:rsidRPr="00B14BF1">
        <w:rPr>
          <w:b/>
          <w:bCs/>
        </w:rPr>
        <w:t>The Autonomous Vehicle Environment:</w:t>
      </w:r>
    </w:p>
    <w:p w14:paraId="6F1FD691" w14:textId="77777777" w:rsidR="00B14BF1" w:rsidRPr="00B14BF1" w:rsidRDefault="00B14BF1" w:rsidP="00B14BF1">
      <w:r w:rsidRPr="00B14BF1">
        <w:t>A paradigm shift from human-controlled automobiles to autonomous mobility has occurred in the automotive industry in recent years. This change in transportation is expected to improve accessibility as well as efficiency and safety. The development of artificial intelligence and machine learning has expedited the realization of driverless automobiles.</w:t>
      </w:r>
    </w:p>
    <w:p w14:paraId="2395595A" w14:textId="3905C22F" w:rsidR="00B14BF1" w:rsidRDefault="00B14BF1" w:rsidP="00B14BF1">
      <w:pPr>
        <w:pStyle w:val="Heading1"/>
        <w:jc w:val="left"/>
      </w:pPr>
    </w:p>
    <w:p w14:paraId="662E0646" w14:textId="20994DBE" w:rsidR="00B14BF1" w:rsidRPr="00B14BF1" w:rsidRDefault="00B14BF1" w:rsidP="00B14BF1">
      <w:pPr>
        <w:pStyle w:val="NoIndent"/>
        <w:rPr>
          <w:b/>
          <w:bCs/>
        </w:rPr>
      </w:pPr>
      <w:r w:rsidRPr="00B14BF1">
        <w:rPr>
          <w:b/>
          <w:bCs/>
        </w:rPr>
        <w:t>The Project's Objective:</w:t>
      </w:r>
    </w:p>
    <w:p w14:paraId="0EB38D84" w14:textId="77777777" w:rsidR="00B14BF1" w:rsidRDefault="00B14BF1" w:rsidP="00B14BF1">
      <w:pPr>
        <w:pStyle w:val="NoIndent"/>
        <w:ind w:firstLine="720"/>
      </w:pPr>
      <w:r>
        <w:t>This project's main goal is to demonstrate how cutting-edge technology are combined to create an autonomous vehicle. We investigate the Raspberry Pi as the central processing unit, leverage the flexibility of Python for smooth integration and management, and apply Convolutional Neural Networks (CNNs) for vision-based decision-making.</w:t>
      </w:r>
    </w:p>
    <w:p w14:paraId="13E8A107" w14:textId="77777777" w:rsidR="00B14BF1" w:rsidRDefault="00B14BF1" w:rsidP="00B14BF1">
      <w:pPr>
        <w:pStyle w:val="NoIndent"/>
      </w:pPr>
    </w:p>
    <w:p w14:paraId="68FA4672" w14:textId="77777777" w:rsidR="00B14BF1" w:rsidRDefault="00B14BF1" w:rsidP="00B14BF1">
      <w:pPr>
        <w:pStyle w:val="NoIndent"/>
      </w:pPr>
      <w:r w:rsidRPr="00B14BF1">
        <w:rPr>
          <w:b/>
          <w:bCs/>
        </w:rPr>
        <w:t>What This Project Reveals:</w:t>
      </w:r>
      <w:r>
        <w:t xml:space="preserve"> </w:t>
      </w:r>
    </w:p>
    <w:p w14:paraId="7B45A73D" w14:textId="559D3605" w:rsidR="00B14BF1" w:rsidRDefault="00B14BF1" w:rsidP="00B14BF1">
      <w:pPr>
        <w:pStyle w:val="NoIndent"/>
        <w:ind w:firstLine="720"/>
      </w:pPr>
      <w:r>
        <w:t>By combining these technologies, we want to create an intelligent car that can recognize its environment, act in real time, and navigate on its own. A future where AI-driven mobility transforms transportation paradigms is being ushered in by the convergence of hardware, software, and sophisticated algorithms.</w:t>
      </w:r>
    </w:p>
    <w:p w14:paraId="74409FBB" w14:textId="77777777" w:rsidR="00576C0A" w:rsidRDefault="00576C0A" w:rsidP="00B14BF1">
      <w:pPr>
        <w:pStyle w:val="NoIndent"/>
        <w:ind w:firstLine="720"/>
      </w:pPr>
    </w:p>
    <w:p w14:paraId="2B1D0AFC" w14:textId="77777777" w:rsidR="00576C0A" w:rsidRDefault="00576C0A" w:rsidP="00B14BF1">
      <w:pPr>
        <w:pStyle w:val="NoIndent"/>
        <w:ind w:firstLine="720"/>
      </w:pPr>
    </w:p>
    <w:p w14:paraId="3F940F4B" w14:textId="77777777" w:rsidR="00576C0A" w:rsidRDefault="00576C0A" w:rsidP="00B14BF1">
      <w:pPr>
        <w:pStyle w:val="NoIndent"/>
        <w:ind w:firstLine="720"/>
      </w:pPr>
    </w:p>
    <w:p w14:paraId="70B8893B" w14:textId="77777777" w:rsidR="00576C0A" w:rsidRDefault="00576C0A" w:rsidP="00B14BF1">
      <w:pPr>
        <w:pStyle w:val="NoIndent"/>
        <w:ind w:firstLine="720"/>
      </w:pPr>
    </w:p>
    <w:p w14:paraId="24AAEF1A" w14:textId="77777777" w:rsidR="00576C0A" w:rsidRDefault="00576C0A" w:rsidP="00B14BF1">
      <w:pPr>
        <w:pStyle w:val="NoIndent"/>
        <w:ind w:firstLine="720"/>
      </w:pPr>
    </w:p>
    <w:p w14:paraId="37F0E60F" w14:textId="77777777" w:rsidR="00576C0A" w:rsidRDefault="00576C0A" w:rsidP="00B14BF1">
      <w:pPr>
        <w:pStyle w:val="NoIndent"/>
        <w:ind w:firstLine="720"/>
      </w:pPr>
    </w:p>
    <w:p w14:paraId="0A34767A" w14:textId="77777777" w:rsidR="00576C0A" w:rsidRDefault="00576C0A" w:rsidP="00B14BF1">
      <w:pPr>
        <w:pStyle w:val="NoIndent"/>
        <w:ind w:firstLine="720"/>
      </w:pPr>
    </w:p>
    <w:p w14:paraId="56F1B94C" w14:textId="77777777" w:rsidR="00576C0A" w:rsidRDefault="00576C0A" w:rsidP="00B14BF1">
      <w:pPr>
        <w:pStyle w:val="NoIndent"/>
        <w:ind w:firstLine="720"/>
      </w:pPr>
    </w:p>
    <w:p w14:paraId="58AD4E40" w14:textId="77777777" w:rsidR="00576C0A" w:rsidRDefault="00576C0A" w:rsidP="00B14BF1">
      <w:pPr>
        <w:pStyle w:val="NoIndent"/>
        <w:ind w:firstLine="720"/>
      </w:pPr>
    </w:p>
    <w:p w14:paraId="4EC09BC6" w14:textId="77777777" w:rsidR="00576C0A" w:rsidRDefault="00576C0A" w:rsidP="00B14BF1">
      <w:pPr>
        <w:pStyle w:val="NoIndent"/>
        <w:ind w:firstLine="720"/>
      </w:pPr>
    </w:p>
    <w:p w14:paraId="76035B3C" w14:textId="77777777" w:rsidR="00576C0A" w:rsidRPr="00B14BF1" w:rsidRDefault="00576C0A" w:rsidP="00B14BF1">
      <w:pPr>
        <w:pStyle w:val="NoIndent"/>
        <w:ind w:firstLine="720"/>
      </w:pPr>
    </w:p>
    <w:p w14:paraId="0B4C730A" w14:textId="5E39FD31" w:rsidR="00576C0A" w:rsidRPr="00576C0A" w:rsidRDefault="00576C0A" w:rsidP="00576C0A">
      <w:pPr>
        <w:pStyle w:val="Heading1"/>
      </w:pPr>
      <w:bookmarkStart w:id="1" w:name="_Toc153550633"/>
      <w:r>
        <w:t xml:space="preserve">2. </w:t>
      </w:r>
      <w:r w:rsidR="00B14BF1">
        <w:t>Foundation of the Project</w:t>
      </w:r>
      <w:bookmarkEnd w:id="1"/>
    </w:p>
    <w:p w14:paraId="5F572C67" w14:textId="77777777" w:rsidR="00B14BF1" w:rsidRPr="00B14BF1" w:rsidRDefault="00B14BF1" w:rsidP="006E1EA5">
      <w:pPr>
        <w:ind w:firstLine="0"/>
        <w:rPr>
          <w:b/>
          <w:bCs/>
        </w:rPr>
      </w:pPr>
      <w:r w:rsidRPr="00B14BF1">
        <w:rPr>
          <w:b/>
          <w:bCs/>
        </w:rPr>
        <w:t>Understanding Raspberry Pi in Autonomous Systems:</w:t>
      </w:r>
    </w:p>
    <w:p w14:paraId="31FE4834" w14:textId="4DDCA09D" w:rsidR="00B14BF1" w:rsidRDefault="00B14BF1" w:rsidP="00B14BF1">
      <w:r>
        <w:t>The Raspberry Pi serves as the cornerstone of our project, providing a compact yet robust computing platform essential for the autonomy of our vehicle. With its GPIO pins enabling hardware interfacing and a range of supported operating systems, the Raspberry Pi stands as the central processing unit for our autonomous car.</w:t>
      </w:r>
    </w:p>
    <w:p w14:paraId="54D1BE83" w14:textId="77777777" w:rsidR="00B14BF1" w:rsidRDefault="00B14BF1" w:rsidP="00B14BF1"/>
    <w:p w14:paraId="0324B103" w14:textId="77777777" w:rsidR="00B14BF1" w:rsidRPr="00B14BF1" w:rsidRDefault="00B14BF1" w:rsidP="006E1EA5">
      <w:pPr>
        <w:ind w:firstLine="0"/>
        <w:rPr>
          <w:b/>
          <w:bCs/>
        </w:rPr>
      </w:pPr>
      <w:r w:rsidRPr="00B14BF1">
        <w:rPr>
          <w:b/>
          <w:bCs/>
        </w:rPr>
        <w:t>Python’s Role in Autonomous Vehicle Development:</w:t>
      </w:r>
    </w:p>
    <w:p w14:paraId="7D9F4F27" w14:textId="240A7B8E" w:rsidR="00B14BF1" w:rsidRDefault="00B14BF1" w:rsidP="00B14BF1">
      <w:r>
        <w:t>Python, renowned for its versatility and extensive libraries, plays a pivotal role in orchestrating the intelligence of our autonomous vehicle. Its simplicity, coupled with powerful machine learning and computer vision libraries, empowers us to seamlessly integrate control mechanisms and algorithms essential for real-time decision-making.</w:t>
      </w:r>
    </w:p>
    <w:p w14:paraId="7C25EA5F" w14:textId="77777777" w:rsidR="00B14BF1" w:rsidRDefault="00B14BF1" w:rsidP="00B14BF1"/>
    <w:p w14:paraId="63AC7F3B" w14:textId="77777777" w:rsidR="00B14BF1" w:rsidRPr="00B14BF1" w:rsidRDefault="00B14BF1" w:rsidP="006E1EA5">
      <w:pPr>
        <w:ind w:firstLine="0"/>
        <w:rPr>
          <w:b/>
          <w:bCs/>
        </w:rPr>
      </w:pPr>
      <w:r w:rsidRPr="00B14BF1">
        <w:rPr>
          <w:b/>
          <w:bCs/>
        </w:rPr>
        <w:t>Basics of Convolutional Neural Networks (CNNs) for Vision Processing:</w:t>
      </w:r>
    </w:p>
    <w:p w14:paraId="6B99E235" w14:textId="77777777" w:rsidR="00B14BF1" w:rsidRDefault="00B14BF1" w:rsidP="00B14BF1">
      <w:r>
        <w:t>CNNs form the backbone of our car's vision system. Understanding these neural networks is crucial as they enable the vehicle to perceive and comprehend its environment. By training CNNs with extensive datasets, our car gains the ability to identify objects, recognize patterns, and navigate through complex environments with precision.</w:t>
      </w:r>
    </w:p>
    <w:p w14:paraId="0987FB0D" w14:textId="77777777" w:rsidR="00B14BF1" w:rsidRDefault="00B14BF1" w:rsidP="00B14BF1"/>
    <w:p w14:paraId="0042898C" w14:textId="77777777" w:rsidR="00576C0A" w:rsidRDefault="00576C0A" w:rsidP="00B14BF1"/>
    <w:p w14:paraId="7E42164B" w14:textId="77777777" w:rsidR="00576C0A" w:rsidRDefault="00576C0A" w:rsidP="00B14BF1"/>
    <w:p w14:paraId="40B6D580" w14:textId="77777777" w:rsidR="00B14BF1" w:rsidRPr="00B14BF1" w:rsidRDefault="00B14BF1" w:rsidP="006E1EA5">
      <w:pPr>
        <w:ind w:firstLine="0"/>
        <w:rPr>
          <w:b/>
          <w:bCs/>
        </w:rPr>
      </w:pPr>
      <w:r w:rsidRPr="00B14BF1">
        <w:rPr>
          <w:b/>
          <w:bCs/>
        </w:rPr>
        <w:lastRenderedPageBreak/>
        <w:t>Integration of Technology:</w:t>
      </w:r>
    </w:p>
    <w:p w14:paraId="4DAFDA94" w14:textId="412956AF" w:rsidR="00B14BF1" w:rsidRDefault="00B14BF1" w:rsidP="00B14BF1">
      <w:r>
        <w:t>The integration of these foundational elements—Raspberry Pi’s computational capabilities, Python’s flexibility and libraries, and CNNs’ prowess in vision processing—serves as the bedrock for the intelligence and autonomy of our vehicle. This section lays the groundwork for the subsequent stages where we harness these technologies to build our AI-driven autonomous car.</w:t>
      </w:r>
    </w:p>
    <w:p w14:paraId="28E3D943" w14:textId="485E4612" w:rsidR="00B14BF1" w:rsidRDefault="00B14BF1" w:rsidP="00F46308">
      <w:pPr>
        <w:pStyle w:val="Heading1"/>
      </w:pPr>
      <w:r>
        <w:br w:type="page"/>
      </w:r>
      <w:bookmarkStart w:id="2" w:name="_Toc153550634"/>
      <w:r w:rsidR="00576C0A">
        <w:lastRenderedPageBreak/>
        <w:t xml:space="preserve">3. </w:t>
      </w:r>
      <w:r w:rsidR="00F46308" w:rsidRPr="00F46308">
        <w:t>Hardware Setup</w:t>
      </w:r>
      <w:bookmarkEnd w:id="2"/>
    </w:p>
    <w:p w14:paraId="2F7031C7" w14:textId="77777777" w:rsidR="00F46308" w:rsidRPr="00F46308" w:rsidRDefault="00F46308" w:rsidP="00F46308"/>
    <w:p w14:paraId="47F44E97" w14:textId="77777777" w:rsidR="00F46308" w:rsidRPr="00F46308" w:rsidRDefault="00F46308" w:rsidP="006E1EA5">
      <w:pPr>
        <w:ind w:firstLine="0"/>
        <w:rPr>
          <w:b/>
          <w:bCs/>
        </w:rPr>
      </w:pPr>
      <w:r w:rsidRPr="00F46308">
        <w:rPr>
          <w:b/>
          <w:bCs/>
        </w:rPr>
        <w:t>1. Raspberry Pi 4:</w:t>
      </w:r>
    </w:p>
    <w:p w14:paraId="0277E3CE" w14:textId="77777777" w:rsidR="00F46308" w:rsidRDefault="00F46308" w:rsidP="00F46308">
      <w:r>
        <w:t>The Raspberry Pi 4 serves as the brain of our autonomous vehicle. Its compact form factor, increased processing power, and GPIO pins make it an ideal choice for controlling the car's functionalities. We integrate the Pi to handle data processing, decision-making, and control mechanisms.</w:t>
      </w:r>
    </w:p>
    <w:p w14:paraId="4C6B0D5B" w14:textId="77777777" w:rsidR="00F46308" w:rsidRDefault="00F46308" w:rsidP="00F46308"/>
    <w:p w14:paraId="41EC4CC1" w14:textId="77777777" w:rsidR="00F46308" w:rsidRPr="00F46308" w:rsidRDefault="00F46308" w:rsidP="006E1EA5">
      <w:pPr>
        <w:ind w:firstLine="0"/>
        <w:rPr>
          <w:b/>
          <w:bCs/>
        </w:rPr>
      </w:pPr>
      <w:r w:rsidRPr="00F46308">
        <w:rPr>
          <w:b/>
          <w:bCs/>
        </w:rPr>
        <w:t>2. H-Bridge Motor Driver:</w:t>
      </w:r>
    </w:p>
    <w:p w14:paraId="214959CA" w14:textId="77777777" w:rsidR="00F46308" w:rsidRDefault="00F46308" w:rsidP="00F46308">
      <w:r>
        <w:t>The H-bridge motor driver board acts as the interface between the Raspberry Pi and the motors. It facilitates bidirectional control of the motors, allowing precise movement and speed regulation. Wiring the motors through the H-bridge enables seamless control over the car's motion.</w:t>
      </w:r>
    </w:p>
    <w:p w14:paraId="16064D69" w14:textId="77777777" w:rsidR="00F46308" w:rsidRDefault="00F46308" w:rsidP="00F46308"/>
    <w:p w14:paraId="0AD48360" w14:textId="77777777" w:rsidR="00F46308" w:rsidRPr="00F46308" w:rsidRDefault="00F46308" w:rsidP="006E1EA5">
      <w:pPr>
        <w:ind w:firstLine="0"/>
        <w:rPr>
          <w:b/>
          <w:bCs/>
        </w:rPr>
      </w:pPr>
      <w:r w:rsidRPr="00F46308">
        <w:rPr>
          <w:b/>
          <w:bCs/>
        </w:rPr>
        <w:t>3. Chassis and Motors:</w:t>
      </w:r>
    </w:p>
    <w:p w14:paraId="15C09F44" w14:textId="77777777" w:rsidR="00F46308" w:rsidRDefault="00F46308" w:rsidP="00F46308">
      <w:r>
        <w:t>The chassis provides the structural support for our vehicle, offering mounting points for the motors and other components. The 4 motors, each connected to a wheel, are instrumental in propelling and maneuvering the car. Proper mounting ensures stability and mobility.</w:t>
      </w:r>
    </w:p>
    <w:p w14:paraId="19AABFAF" w14:textId="77777777" w:rsidR="00F46308" w:rsidRDefault="00F46308" w:rsidP="00F46308"/>
    <w:p w14:paraId="46885718" w14:textId="77777777" w:rsidR="00F46308" w:rsidRPr="00F46308" w:rsidRDefault="00F46308" w:rsidP="006E1EA5">
      <w:pPr>
        <w:ind w:firstLine="0"/>
        <w:rPr>
          <w:b/>
          <w:bCs/>
        </w:rPr>
      </w:pPr>
      <w:r w:rsidRPr="00F46308">
        <w:rPr>
          <w:b/>
          <w:bCs/>
        </w:rPr>
        <w:t>4. Camera Module:</w:t>
      </w:r>
    </w:p>
    <w:p w14:paraId="7782083C" w14:textId="77777777" w:rsidR="00F46308" w:rsidRDefault="00F46308" w:rsidP="00F46308">
      <w:r>
        <w:t>Integrating a camera module enhances our vehicle's perceptual capabilities. Placed strategically, the camera captures visual data crucial for object recognition and environmental understanding. This visual input becomes vital for our CNN-based vision processing system.</w:t>
      </w:r>
    </w:p>
    <w:p w14:paraId="5282E1CD" w14:textId="77777777" w:rsidR="00F46308" w:rsidRDefault="00F46308" w:rsidP="00F46308"/>
    <w:p w14:paraId="6D616CEF" w14:textId="77777777" w:rsidR="00F46308" w:rsidRDefault="00F46308" w:rsidP="00F46308"/>
    <w:p w14:paraId="021D66FE" w14:textId="77777777" w:rsidR="00F46308" w:rsidRPr="00F46308" w:rsidRDefault="00F46308" w:rsidP="006E1EA5">
      <w:pPr>
        <w:ind w:firstLine="0"/>
        <w:rPr>
          <w:b/>
          <w:bCs/>
        </w:rPr>
      </w:pPr>
      <w:r w:rsidRPr="00F46308">
        <w:rPr>
          <w:b/>
          <w:bCs/>
        </w:rPr>
        <w:lastRenderedPageBreak/>
        <w:t>5. Power Supply:</w:t>
      </w:r>
    </w:p>
    <w:p w14:paraId="3D04D8DE" w14:textId="77777777" w:rsidR="00F46308" w:rsidRDefault="00F46308" w:rsidP="00F46308">
      <w:r>
        <w:t>A reliable power supply is fundamental for the vehicle's operation. A suitable battery or power source, providing adequate voltage and current, powers both the Raspberry Pi and the motors. Ensuring the compatibility and stability of the power supply is imperative for smooth functionality.</w:t>
      </w:r>
    </w:p>
    <w:p w14:paraId="7E009822" w14:textId="77777777" w:rsidR="00F46308" w:rsidRDefault="00F46308" w:rsidP="00F46308"/>
    <w:p w14:paraId="77D95F3D" w14:textId="52E3CC07" w:rsidR="00F46308" w:rsidRPr="00F46308" w:rsidRDefault="006E1EA5" w:rsidP="006E1EA5">
      <w:pPr>
        <w:ind w:firstLine="0"/>
        <w:rPr>
          <w:b/>
          <w:bCs/>
        </w:rPr>
      </w:pPr>
      <w:r>
        <w:rPr>
          <w:b/>
          <w:bCs/>
        </w:rPr>
        <w:t xml:space="preserve">6. </w:t>
      </w:r>
      <w:r w:rsidR="00F46308" w:rsidRPr="00F46308">
        <w:rPr>
          <w:b/>
          <w:bCs/>
        </w:rPr>
        <w:t>Integration and Wiring:</w:t>
      </w:r>
    </w:p>
    <w:p w14:paraId="69278FFC" w14:textId="317948B6" w:rsidR="00F46308" w:rsidRDefault="00F46308" w:rsidP="00F46308">
      <w:r>
        <w:t>Integrating these hardware components involves careful wiring and setup. Ensuring proper connections between the Raspberry Pi, H-bridge, motors, camera, and power supply is crucial for seamless communication and functionality.</w:t>
      </w:r>
    </w:p>
    <w:p w14:paraId="2BB4BB92" w14:textId="77777777" w:rsidR="00F46308" w:rsidRDefault="00F46308" w:rsidP="00F46308">
      <w:pPr>
        <w:ind w:firstLine="0"/>
      </w:pPr>
    </w:p>
    <w:p w14:paraId="140D21B4" w14:textId="2288C191" w:rsidR="00B14BF1" w:rsidRDefault="00F46308" w:rsidP="00F46308">
      <w:pPr>
        <w:ind w:firstLine="0"/>
      </w:pPr>
      <w:r>
        <w:tab/>
        <w:t>The below figure</w:t>
      </w:r>
      <w:r w:rsidR="00F147ED">
        <w:t>s</w:t>
      </w:r>
      <w:r>
        <w:t xml:space="preserve"> 1,2 shows the overall hardware integration.</w:t>
      </w:r>
    </w:p>
    <w:p w14:paraId="0C7A4362" w14:textId="60CD959D" w:rsidR="00B14BF1" w:rsidRDefault="00B14BF1"/>
    <w:p w14:paraId="0A1B147B" w14:textId="55FD113E" w:rsidR="00B14BF1" w:rsidRDefault="0006257D">
      <w:pPr>
        <w:spacing w:after="160" w:line="259" w:lineRule="auto"/>
        <w:ind w:firstLine="0"/>
      </w:pPr>
      <w:r>
        <w:rPr>
          <w:noProof/>
        </w:rPr>
        <w:pict w14:anchorId="12D44DF7">
          <v:shapetype id="_x0000_t202" coordsize="21600,21600" o:spt="202" path="m,l,21600r21600,l21600,xe">
            <v:stroke joinstyle="miter"/>
            <v:path gradientshapeok="t" o:connecttype="rect"/>
          </v:shapetype>
          <v:shape id="Text Box 2" o:spid="_x0000_s2056" type="#_x0000_t202" style="position:absolute;margin-left:136.5pt;margin-top:100.25pt;width:83.5pt;height: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">
            <v:textbox style="mso-next-textbox:#Text Box 2">
              <w:txbxContent>
                <w:p w14:paraId="3B335CAE" w14:textId="6CA8E842" w:rsidR="00474D2C" w:rsidRPr="0006257D" w:rsidRDefault="00474D2C" w:rsidP="00474D2C">
                  <w:pPr>
                    <w:ind w:firstLine="0"/>
                    <w:rPr>
                      <w:b/>
                      <w:bCs/>
                      <w:color w:val="4472C4" w:themeColor="accent1"/>
                      <w:lang w:val="en-IN"/>
                    </w:rPr>
                  </w:pPr>
                  <w:r w:rsidRPr="0006257D">
                    <w:rPr>
                      <w:b/>
                      <w:bCs/>
                      <w:color w:val="4472C4" w:themeColor="accent1"/>
                      <w:lang w:val="en-IN"/>
                    </w:rPr>
                    <w:t>Power Supply</w:t>
                  </w:r>
                </w:p>
              </w:txbxContent>
            </v:textbox>
            <w10:wrap type="square"/>
          </v:shape>
        </w:pict>
      </w:r>
      <w:r>
        <w:rPr>
          <w:noProof/>
        </w:rPr>
        <w:pict w14:anchorId="4A46CC85">
          <v:rect id="Ink 8" o:spid="_x0000_s2055" style="position:absolute;margin-left:229.3pt;margin-top:516.05pt;width:29.4pt;height:1.45pt;z-index:251666432;visibility:visible;mso-wrap-style:square;mso-wrap-distance-left:9pt;mso-wrap-distance-top:0;mso-wrap-distance-right:9pt;mso-wrap-distance-bottom:0;mso-position-horizontal:absolute;mso-position-horizontal-relative:page;mso-position-vertical:absolute;mso-position-vertical-relative:page" coordorigin=",1" coordsize="987,1" filled="f" strokecolor="#e71224" strokeweight=".5mm">
            <v:stroke endcap="round"/>
            <v:path shadowok="f" o:extrusionok="f" fillok="f" insetpenok="f"/>
            <o:lock v:ext="edit" rotation="t" aspectratio="t" verticies="t" text="t" shapetype="t"/>
            <o:ink i="AFcdAmIEARBYz1SK5pfFT48G+LrS4ZsiAwtIFETnpZABRTJGMgUCC2QZGDIKgcf//w+Ax///DzMK&#10;gcf//w+Ax///DwoUA4dzCnL7gIKUCT6ARgkNnu+hB2i=&#10;" annotation="t"/>
            <w10:wrap anchorx="page" anchory="page"/>
          </v:rect>
        </w:pict>
      </w:r>
      <w:r>
        <w:rPr>
          <w:noProof/>
        </w:rPr>
        <w:pict w14:anchorId="32DBDFC7">
          <v:rect id="Ink 7" o:spid="_x0000_s2054" style="position:absolute;margin-left:134.35pt;margin-top:495.1pt;width:9.35pt;height:1.45pt;z-index:251665408;visibility:visible;mso-wrap-style:square;mso-wrap-distance-left:9pt;mso-wrap-distance-top:0;mso-wrap-distance-right:9pt;mso-wrap-distance-bottom:0;mso-position-horizontal:absolute;mso-position-horizontal-relative:page;mso-position-vertical:absolute;mso-position-vertical-relative:page" coordsize="281,1" filled="f" strokecolor="#e71224" strokeweight=".5mm">
            <v:stroke endcap="round"/>
            <v:path shadowok="f" o:extrusionok="f" fillok="f" insetpenok="f"/>
            <o:lock v:ext="edit" rotation="t" aspectratio="t" verticies="t" text="t" shapetype="t"/>
            <o:ink i="AGEdAiAEARBYz1SK5pfFT48G+LrS4ZsiAwtIFETnpZABRTJGMgUCC2QZGDIKgcf//w+Ax///DzMK&#10;gcf//w+Ax///DwoeE4L+BFP4Eb8987pYEsyCAAAACj9AI7CBmfL6EDtA&#10;" annotation="t"/>
            <w10:wrap anchorx="page" anchory="page"/>
          </v:rect>
        </w:pict>
      </w:r>
      <w:r>
        <w:rPr>
          <w:noProof/>
        </w:rPr>
        <w:pict w14:anchorId="1A5CD984">
          <v:rect id="Ink 6" o:spid="_x0000_s2053" style="position:absolute;margin-left:134.3pt;margin-top:494.75pt;width:1.45pt;height:42.45pt;z-index:251664384;visibility:visible;mso-wrap-style:square;mso-wrap-distance-left:9pt;mso-wrap-distance-top:0;mso-wrap-distance-right:9pt;mso-wrap-distance-bottom:0;mso-position-horizontal:absolute;mso-position-horizontal-relative:page;mso-position-vertical:absolute;mso-position-vertical-relative:page" coordorigin=",1" coordsize="1,1445" filled="f" strokecolor="#e71224" strokeweight=".5mm">
            <v:stroke endcap="round"/>
            <v:path shadowok="f" o:extrusionok="f" fillok="f" insetpenok="f"/>
            <o:lock v:ext="edit" rotation="t" aspectratio="t" verticies="t" text="t" shapetype="t"/>
            <o:ink i="AFkdAwSOAQEQWM9UiuaXxU+PBvi60uGbIgMLSBRE56WQAUUyRjIFAgtkGRgyCoHH//8PgMf//w8z&#10;CoHH//8PgMf//w8KFQOCAIeAdNN0xYAJPoBHqAsRL6EHaK==&#10;" annotation="t"/>
            <w10:wrap anchorx="page" anchory="page"/>
          </v:rect>
        </w:pict>
      </w:r>
      <w:r>
        <w:rPr>
          <w:noProof/>
        </w:rPr>
        <w:pict w14:anchorId="4570BE76">
          <v:rect id="Ink 5" o:spid="_x0000_s2052" style="position:absolute;margin-left:228.8pt;margin-top:495.3pt;width:1.45pt;height:42.85pt;z-index:251663360;visibility:visible;mso-wrap-style:square;mso-wrap-distance-left:9pt;mso-wrap-distance-top:0;mso-wrap-distance-right:9pt;mso-wrap-distance-bottom:0;mso-position-horizontal:absolute;mso-position-horizontal-relative:page;mso-position-vertical:absolute;mso-position-vertical-relative:page" coordsize="1,1463" filled="f" strokecolor="#e71224" strokeweight=".5mm">
            <v:stroke endcap="round"/>
            <v:path shadowok="f" o:extrusionok="f" fillok="f" insetpenok="f"/>
            <o:lock v:ext="edit" rotation="t" aspectratio="t" verticies="t" text="t" shapetype="t"/>
            <o:ink i="AFgdAwSOAQEQWM9UiuaXxU+PBvi60uGbIgMLSBRE56WQAUUyRjIFAgtkGRgyCoHH//8PgMf//w8z&#10;CoHH//8PgMf//w8KFAOCAId05nTXgAk+gET9CfdvoQdo&#10;" annotation="t"/>
            <w10:wrap anchorx="page" anchory="page"/>
          </v:rect>
        </w:pict>
      </w:r>
      <w:r>
        <w:rPr>
          <w:noProof/>
        </w:rPr>
        <w:pict w14:anchorId="333A8C06">
          <v:rect id="Ink 4" o:spid="_x0000_s2051" style="position:absolute;margin-left:142.3pt;margin-top:494.65pt;width:87.9pt;height:1.45pt;z-index:251662336;visibility:visible;mso-wrap-style:square;mso-wrap-distance-left:9pt;mso-wrap-distance-top:0;mso-wrap-distance-right:9pt;mso-wrap-distance-bottom:0;mso-position-horizontal:absolute;mso-position-horizontal-relative:page;mso-position-vertical:absolute;mso-position-vertical-relative:page" coordorigin=",1" coordsize="3053,1" filled="f" strokecolor="#e71224" strokeweight=".5mm">
            <v:stroke endcap="round"/>
            <v:path shadowok="f" o:extrusionok="f" fillok="f" insetpenok="f"/>
            <o:lock v:ext="edit" rotation="t" aspectratio="t" verticies="t" text="t" shapetype="t"/>
            <o:ink i="AFkdA6YCBAEQWM9UiuaXxU+PBvi60uGbIgMLSBRE56WQAUUyRjIFAgtkGRgyCoHH//8PgMf//w8z&#10;CoHH//8PgMf//w8KFQOHeBjTwMJggpQJPoBFyAdo76EHaK==&#10;" annotation="t"/>
            <w10:wrap anchorx="page" anchory="page"/>
          </v:rect>
        </w:pict>
      </w:r>
      <w:r>
        <w:rPr>
          <w:noProof/>
        </w:rPr>
        <w:pict w14:anchorId="45128A2A">
          <v:rect id="Ink 3" o:spid="_x0000_s2050" style="position:absolute;margin-left:135.3pt;margin-top:536.65pt;width:95.35pt;height:1.45pt;z-index:251661312;visibility:visible;mso-wrap-style:square;mso-wrap-distance-left:9pt;mso-wrap-distance-top:0;mso-wrap-distance-right:9pt;mso-wrap-distance-bottom:0;mso-position-horizontal:absolute;mso-position-horizontal-relative:page;mso-position-vertical:absolute;mso-position-vertical-relative:page" coordorigin="1" coordsize="3314,1" filled="f" strokecolor="#e71224" strokeweight=".5mm">
            <v:stroke endcap="round"/>
            <v:path shadowok="f" o:extrusionok="f" fillok="f" insetpenok="f"/>
            <o:lock v:ext="edit" rotation="t" aspectratio="t" verticies="t" text="t" shapetype="t"/>
            <o:ink i="AFsdA74CBAEQWM9UiuaXxU+PBvi60uGbIgMLSBRE56WQAUUyRjIFAgtkGRgyCoHH//8PgMf//w8z&#10;CoHH//8PgMf//w8KFwOHgHgg+8EEIIIACj9AI0XAyCr6EDtA&#10;" annotation="t"/>
            <w10:wrap anchorx="page" anchory="page"/>
          </v:rect>
        </w:pict>
      </w:r>
      <w:r w:rsidR="00F46308">
        <w:rPr>
          <w:noProof/>
        </w:rPr>
        <w:drawing>
          <wp:anchor distT="0" distB="0" distL="114300" distR="114300" simplePos="0" relativeHeight="251660288" behindDoc="1" locked="0" layoutInCell="1" allowOverlap="1" wp14:anchorId="49BA7C53" wp14:editId="3AEAA16F">
            <wp:simplePos x="0" y="0"/>
            <wp:positionH relativeFrom="margin">
              <wp:posOffset>2927350</wp:posOffset>
            </wp:positionH>
            <wp:positionV relativeFrom="page">
              <wp:posOffset>5016500</wp:posOffset>
            </wp:positionV>
            <wp:extent cx="2774950" cy="3975100"/>
            <wp:effectExtent l="0" t="0" r="6350" b="6350"/>
            <wp:wrapNone/>
            <wp:docPr id="491605908" name="Picture 2" descr="A close up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05908" name="Picture 2" descr="A close up of a rob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4950" cy="3975100"/>
                    </a:xfrm>
                    <a:prstGeom prst="rect">
                      <a:avLst/>
                    </a:prstGeom>
                  </pic:spPr>
                </pic:pic>
              </a:graphicData>
            </a:graphic>
            <wp14:sizeRelH relativeFrom="margin">
              <wp14:pctWidth>0</wp14:pctWidth>
            </wp14:sizeRelH>
            <wp14:sizeRelV relativeFrom="margin">
              <wp14:pctHeight>0</wp14:pctHeight>
            </wp14:sizeRelV>
          </wp:anchor>
        </w:drawing>
      </w:r>
      <w:r w:rsidR="00F46308">
        <w:rPr>
          <w:noProof/>
        </w:rPr>
        <w:drawing>
          <wp:anchor distT="0" distB="0" distL="114300" distR="114300" simplePos="0" relativeHeight="251659264" behindDoc="1" locked="0" layoutInCell="1" allowOverlap="1" wp14:anchorId="02BFE9C6" wp14:editId="613149D7">
            <wp:simplePos x="0" y="0"/>
            <wp:positionH relativeFrom="margin">
              <wp:align>left</wp:align>
            </wp:positionH>
            <wp:positionV relativeFrom="page">
              <wp:posOffset>5016500</wp:posOffset>
            </wp:positionV>
            <wp:extent cx="2920365" cy="3981450"/>
            <wp:effectExtent l="0" t="0" r="0" b="0"/>
            <wp:wrapNone/>
            <wp:docPr id="332349461" name="Picture 1" descr="A close up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9461" name="Picture 1" descr="A close up of a robo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0365" cy="3981450"/>
                    </a:xfrm>
                    <a:prstGeom prst="rect">
                      <a:avLst/>
                    </a:prstGeom>
                  </pic:spPr>
                </pic:pic>
              </a:graphicData>
            </a:graphic>
            <wp14:sizeRelH relativeFrom="margin">
              <wp14:pctWidth>0</wp14:pctWidth>
            </wp14:sizeRelH>
            <wp14:sizeRelV relativeFrom="margin">
              <wp14:pctHeight>0</wp14:pctHeight>
            </wp14:sizeRelV>
          </wp:anchor>
        </w:drawing>
      </w:r>
      <w:r w:rsidR="00B14BF1">
        <w:br w:type="page"/>
      </w:r>
    </w:p>
    <w:p w14:paraId="6CFC0219" w14:textId="63B2F222" w:rsidR="00B14BF1" w:rsidRDefault="00576C0A" w:rsidP="00F147ED">
      <w:pPr>
        <w:pStyle w:val="Heading1"/>
      </w:pPr>
      <w:bookmarkStart w:id="3" w:name="_Toc153550635"/>
      <w:r>
        <w:lastRenderedPageBreak/>
        <w:t xml:space="preserve">4. </w:t>
      </w:r>
      <w:r w:rsidR="00F147ED" w:rsidRPr="00F147ED">
        <w:t>Software Architecture</w:t>
      </w:r>
      <w:bookmarkEnd w:id="3"/>
    </w:p>
    <w:p w14:paraId="4608F1C8" w14:textId="77777777" w:rsidR="00F147ED" w:rsidRPr="00F147ED" w:rsidRDefault="00F147ED" w:rsidP="00F147ED"/>
    <w:p w14:paraId="242425B8" w14:textId="77777777" w:rsidR="00F147ED" w:rsidRPr="00F147ED" w:rsidRDefault="00F147ED" w:rsidP="004D1F0B">
      <w:pPr>
        <w:ind w:firstLine="0"/>
        <w:rPr>
          <w:b/>
          <w:bCs/>
        </w:rPr>
      </w:pPr>
      <w:r w:rsidRPr="00F147ED">
        <w:rPr>
          <w:b/>
          <w:bCs/>
        </w:rPr>
        <w:t>1. Control Framework:</w:t>
      </w:r>
    </w:p>
    <w:p w14:paraId="19C7CF99" w14:textId="77777777" w:rsidR="00F147ED" w:rsidRDefault="00F147ED" w:rsidP="00F147ED">
      <w:r>
        <w:t>The software architecture orchestrates the control mechanisms essential for the autonomous vehicle's operation. Python, being our primary programming language, serves as the foundation for implementing these control systems. We utilize Python's libraries and functionalities to establish a robust and responsive control framework.</w:t>
      </w:r>
    </w:p>
    <w:p w14:paraId="2173EC90" w14:textId="77777777" w:rsidR="00F147ED" w:rsidRDefault="00F147ED" w:rsidP="00F147ED"/>
    <w:p w14:paraId="77470AD4" w14:textId="77777777" w:rsidR="00F147ED" w:rsidRPr="00F147ED" w:rsidRDefault="00F147ED" w:rsidP="004D1F0B">
      <w:pPr>
        <w:ind w:firstLine="0"/>
        <w:rPr>
          <w:b/>
          <w:bCs/>
        </w:rPr>
      </w:pPr>
      <w:r w:rsidRPr="00F147ED">
        <w:rPr>
          <w:b/>
          <w:bCs/>
        </w:rPr>
        <w:t>2. Interaction with Raspberry Pi:</w:t>
      </w:r>
    </w:p>
    <w:p w14:paraId="7B7761E5" w14:textId="77777777" w:rsidR="00F147ED" w:rsidRDefault="00F147ED" w:rsidP="00F147ED">
      <w:r>
        <w:t>Python scripts act as the intermediaries between the Raspberry Pi and various hardware components. Leveraging GPIO libraries such as RPi.GPIO, we establish communication channels to interface with the H-bridge motor driver, allowing precise control over the motors.</w:t>
      </w:r>
    </w:p>
    <w:p w14:paraId="2DF38A33" w14:textId="77777777" w:rsidR="00F147ED" w:rsidRDefault="00F147ED" w:rsidP="00F147ED"/>
    <w:p w14:paraId="730991AD" w14:textId="77777777" w:rsidR="00F147ED" w:rsidRPr="00F147ED" w:rsidRDefault="00F147ED" w:rsidP="004D1F0B">
      <w:pPr>
        <w:ind w:firstLine="0"/>
        <w:rPr>
          <w:b/>
          <w:bCs/>
        </w:rPr>
      </w:pPr>
      <w:r w:rsidRPr="00F147ED">
        <w:rPr>
          <w:b/>
          <w:bCs/>
        </w:rPr>
        <w:t>3. Sensor Integration and Data Processing:</w:t>
      </w:r>
    </w:p>
    <w:p w14:paraId="5126A12B" w14:textId="77777777" w:rsidR="00F147ED" w:rsidRDefault="00F147ED" w:rsidP="00F147ED">
      <w:r>
        <w:t>The software architecture encompasses algorithms for handling sensor data, particularly from the camera module. Python scripts process the visual data captured by the camera, feeding it into the Convolutional Neural Network (CNN) for object recognition and environmental analysis.</w:t>
      </w:r>
    </w:p>
    <w:p w14:paraId="5201CA42" w14:textId="77777777" w:rsidR="00F147ED" w:rsidRDefault="00F147ED" w:rsidP="00F147ED"/>
    <w:p w14:paraId="29B92570" w14:textId="77777777" w:rsidR="00F147ED" w:rsidRPr="00F147ED" w:rsidRDefault="00F147ED" w:rsidP="004D1F0B">
      <w:pPr>
        <w:ind w:firstLine="0"/>
        <w:rPr>
          <w:b/>
          <w:bCs/>
        </w:rPr>
      </w:pPr>
      <w:r w:rsidRPr="00F147ED">
        <w:rPr>
          <w:b/>
          <w:bCs/>
        </w:rPr>
        <w:t>4. CNN Integration:</w:t>
      </w:r>
    </w:p>
    <w:p w14:paraId="3EDDFCE6" w14:textId="77777777" w:rsidR="00F147ED" w:rsidRDefault="00F147ED" w:rsidP="00F147ED">
      <w:r>
        <w:t>Integration of the trained CNN model within the software architecture forms a pivotal component. Python's machine learning libraries enable seamless incorporation of the CNN, allowing the car to interpret visual data, recognize objects, and make informed decisions based on the perceived environment.</w:t>
      </w:r>
    </w:p>
    <w:p w14:paraId="653BDAC5" w14:textId="77777777" w:rsidR="00F147ED" w:rsidRDefault="00F147ED" w:rsidP="00F147ED"/>
    <w:p w14:paraId="4444A1E4" w14:textId="77777777" w:rsidR="00F147ED" w:rsidRPr="00F147ED" w:rsidRDefault="00F147ED" w:rsidP="004D1F0B">
      <w:pPr>
        <w:ind w:firstLine="0"/>
        <w:rPr>
          <w:b/>
          <w:bCs/>
        </w:rPr>
      </w:pPr>
      <w:r w:rsidRPr="00F147ED">
        <w:rPr>
          <w:b/>
          <w:bCs/>
        </w:rPr>
        <w:lastRenderedPageBreak/>
        <w:t>5. Real-time Decision Making:</w:t>
      </w:r>
    </w:p>
    <w:p w14:paraId="18037801" w14:textId="77777777" w:rsidR="00F147ED" w:rsidRDefault="00F147ED" w:rsidP="00F147ED">
      <w:r>
        <w:t>The culmination of these components facilitates real-time decision-making capabilities. The software architecture interprets visual input, processes it through the CNN, and executes control commands for the motors. This orchestrated process enables the autonomous vehicle to navigate and react to its surroundings autonomously.</w:t>
      </w:r>
    </w:p>
    <w:p w14:paraId="581F7F7A" w14:textId="77777777" w:rsidR="00F147ED" w:rsidRDefault="00F147ED" w:rsidP="00F147ED"/>
    <w:p w14:paraId="0E1E656A" w14:textId="77777777" w:rsidR="00F147ED" w:rsidRPr="00F147ED" w:rsidRDefault="00F147ED" w:rsidP="00F147ED"/>
    <w:p w14:paraId="259456A0" w14:textId="77777777" w:rsidR="00B14BF1" w:rsidRDefault="00B14BF1">
      <w:pPr>
        <w:spacing w:after="160" w:line="259" w:lineRule="auto"/>
        <w:ind w:firstLine="0"/>
      </w:pPr>
      <w:r>
        <w:br w:type="page"/>
      </w:r>
    </w:p>
    <w:p w14:paraId="6BEB3648" w14:textId="5A357D16" w:rsidR="00B14BF1" w:rsidRDefault="00B14BF1" w:rsidP="005C3578">
      <w:pPr>
        <w:pStyle w:val="Heading1"/>
      </w:pPr>
    </w:p>
    <w:p w14:paraId="510CAB4E" w14:textId="62FFFB22" w:rsidR="00B14BF1" w:rsidRDefault="00576C0A" w:rsidP="005C3578">
      <w:pPr>
        <w:pStyle w:val="Heading1"/>
      </w:pPr>
      <w:bookmarkStart w:id="4" w:name="_Toc153550636"/>
      <w:r>
        <w:t xml:space="preserve">5. </w:t>
      </w:r>
      <w:r w:rsidR="005C3578" w:rsidRPr="005C3578">
        <w:t>Training the CNN Model</w:t>
      </w:r>
      <w:bookmarkEnd w:id="4"/>
    </w:p>
    <w:p w14:paraId="194DD6C8" w14:textId="55D87AE3" w:rsidR="00B14BF1" w:rsidRDefault="00B14BF1"/>
    <w:p w14:paraId="32E7BA54" w14:textId="77777777" w:rsidR="005C3578" w:rsidRPr="005C3578" w:rsidRDefault="005C3578" w:rsidP="005C3578">
      <w:pPr>
        <w:spacing w:after="160" w:line="259" w:lineRule="auto"/>
        <w:ind w:firstLine="0"/>
        <w:rPr>
          <w:b/>
          <w:bCs/>
        </w:rPr>
      </w:pPr>
      <w:r w:rsidRPr="005C3578">
        <w:rPr>
          <w:b/>
          <w:bCs/>
        </w:rPr>
        <w:t>1. Data Collection and Preparation:</w:t>
      </w:r>
    </w:p>
    <w:p w14:paraId="7EE4087F" w14:textId="77777777" w:rsidR="005C3578" w:rsidRDefault="005C3578" w:rsidP="004D1F0B">
      <w:pPr>
        <w:spacing w:after="160" w:line="360" w:lineRule="auto"/>
      </w:pPr>
      <w:r>
        <w:t>Training a CNN necessitates a comprehensive dataset. We curate and prepare a diverse dataset comprising images relevant to the vehicle's operational environment. Proper labeling and categorization of these images ensure accurate training for object recognition.</w:t>
      </w:r>
    </w:p>
    <w:p w14:paraId="02F14FF7" w14:textId="426E71A9" w:rsidR="005C3578" w:rsidRDefault="005C3578" w:rsidP="005C3578">
      <w:pPr>
        <w:spacing w:after="160" w:line="259" w:lineRule="auto"/>
        <w:ind w:firstLine="0"/>
      </w:pPr>
      <w:r>
        <w:t>The below figure 3,4,5 shows the collected data:</w:t>
      </w:r>
    </w:p>
    <w:p w14:paraId="5136BABA" w14:textId="77777777" w:rsidR="00576C0A" w:rsidRDefault="00576C0A" w:rsidP="005C3578">
      <w:pPr>
        <w:spacing w:after="160" w:line="259" w:lineRule="auto"/>
        <w:ind w:firstLine="0"/>
      </w:pPr>
    </w:p>
    <w:p w14:paraId="43B3344D" w14:textId="77777777" w:rsidR="00576C0A" w:rsidRDefault="00576C0A" w:rsidP="005C3578">
      <w:pPr>
        <w:spacing w:after="160" w:line="259" w:lineRule="auto"/>
        <w:ind w:firstLine="0"/>
      </w:pPr>
    </w:p>
    <w:p w14:paraId="71E06CCE" w14:textId="220B2DCC" w:rsidR="005C3578" w:rsidRDefault="004D1F0B" w:rsidP="005C3578">
      <w:pPr>
        <w:spacing w:after="160" w:line="259" w:lineRule="auto"/>
        <w:ind w:firstLine="0"/>
      </w:pPr>
      <w:r>
        <w:rPr>
          <w:noProof/>
        </w:rPr>
        <w:drawing>
          <wp:anchor distT="0" distB="0" distL="114300" distR="114300" simplePos="0" relativeHeight="251671552" behindDoc="1" locked="0" layoutInCell="1" allowOverlap="1" wp14:anchorId="45503601" wp14:editId="688B6823">
            <wp:simplePos x="0" y="0"/>
            <wp:positionH relativeFrom="margin">
              <wp:align>left</wp:align>
            </wp:positionH>
            <wp:positionV relativeFrom="page">
              <wp:posOffset>3416300</wp:posOffset>
            </wp:positionV>
            <wp:extent cx="6292850" cy="3003550"/>
            <wp:effectExtent l="0" t="0" r="0" b="6350"/>
            <wp:wrapNone/>
            <wp:docPr id="136643232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2321" name="Pictur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2850" cy="3003550"/>
                    </a:xfrm>
                    <a:prstGeom prst="rect">
                      <a:avLst/>
                    </a:prstGeom>
                  </pic:spPr>
                </pic:pic>
              </a:graphicData>
            </a:graphic>
            <wp14:sizeRelH relativeFrom="margin">
              <wp14:pctWidth>0</wp14:pctWidth>
            </wp14:sizeRelH>
            <wp14:sizeRelV relativeFrom="margin">
              <wp14:pctHeight>0</wp14:pctHeight>
            </wp14:sizeRelV>
          </wp:anchor>
        </w:drawing>
      </w:r>
    </w:p>
    <w:p w14:paraId="28C16F20" w14:textId="77777777" w:rsidR="005C3578" w:rsidRDefault="005C3578" w:rsidP="005C3578">
      <w:pPr>
        <w:spacing w:after="160" w:line="259" w:lineRule="auto"/>
        <w:ind w:firstLine="0"/>
      </w:pPr>
    </w:p>
    <w:p w14:paraId="1BE5A716" w14:textId="7F7C8F54" w:rsidR="005C3578" w:rsidRDefault="005C3578" w:rsidP="005C3578">
      <w:pPr>
        <w:spacing w:after="160" w:line="259" w:lineRule="auto"/>
        <w:ind w:firstLine="0"/>
      </w:pPr>
    </w:p>
    <w:p w14:paraId="5D522488" w14:textId="04B03385" w:rsidR="005C3578" w:rsidRDefault="005C3578" w:rsidP="005C3578">
      <w:pPr>
        <w:spacing w:after="160" w:line="259" w:lineRule="auto"/>
        <w:ind w:firstLine="0"/>
      </w:pPr>
    </w:p>
    <w:p w14:paraId="2B6750C6" w14:textId="553CCA93" w:rsidR="005C3578" w:rsidRDefault="005C3578" w:rsidP="005C3578">
      <w:pPr>
        <w:spacing w:after="160" w:line="259" w:lineRule="auto"/>
        <w:ind w:firstLine="0"/>
      </w:pPr>
    </w:p>
    <w:p w14:paraId="539C9755" w14:textId="6FA26029" w:rsidR="005C3578" w:rsidRDefault="005C3578" w:rsidP="005C3578">
      <w:pPr>
        <w:spacing w:after="160" w:line="259" w:lineRule="auto"/>
        <w:ind w:firstLine="0"/>
      </w:pPr>
    </w:p>
    <w:p w14:paraId="2B8141DE" w14:textId="29A9C3E4" w:rsidR="005C3578" w:rsidRDefault="005C3578" w:rsidP="005C3578">
      <w:pPr>
        <w:spacing w:after="160" w:line="259" w:lineRule="auto"/>
        <w:ind w:firstLine="0"/>
      </w:pPr>
    </w:p>
    <w:p w14:paraId="67BF1CBA" w14:textId="6809C664" w:rsidR="005C3578" w:rsidRDefault="005C3578" w:rsidP="005C3578">
      <w:pPr>
        <w:spacing w:after="160" w:line="259" w:lineRule="auto"/>
        <w:ind w:firstLine="0"/>
      </w:pPr>
    </w:p>
    <w:p w14:paraId="021E2D59" w14:textId="37A3324A" w:rsidR="005C3578" w:rsidRDefault="004D1F0B" w:rsidP="005C3578">
      <w:pPr>
        <w:spacing w:after="160" w:line="259" w:lineRule="auto"/>
        <w:ind w:firstLine="0"/>
      </w:pPr>
      <w:r>
        <w:rPr>
          <w:noProof/>
        </w:rPr>
        <w:drawing>
          <wp:anchor distT="0" distB="0" distL="114300" distR="114300" simplePos="0" relativeHeight="251670528" behindDoc="1" locked="0" layoutInCell="1" allowOverlap="1" wp14:anchorId="31AB3D1B" wp14:editId="7F034BE5">
            <wp:simplePos x="0" y="0"/>
            <wp:positionH relativeFrom="page">
              <wp:posOffset>1390650</wp:posOffset>
            </wp:positionH>
            <wp:positionV relativeFrom="page">
              <wp:posOffset>7169150</wp:posOffset>
            </wp:positionV>
            <wp:extent cx="5943600" cy="1739900"/>
            <wp:effectExtent l="0" t="0" r="0" b="0"/>
            <wp:wrapNone/>
            <wp:docPr id="10348849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84927"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14:sizeRelV relativeFrom="margin">
              <wp14:pctHeight>0</wp14:pctHeight>
            </wp14:sizeRelV>
          </wp:anchor>
        </w:drawing>
      </w:r>
    </w:p>
    <w:p w14:paraId="54155A0E" w14:textId="08C76509" w:rsidR="005C3578" w:rsidRDefault="005C3578" w:rsidP="005C3578">
      <w:pPr>
        <w:spacing w:after="160" w:line="259" w:lineRule="auto"/>
        <w:ind w:firstLine="0"/>
      </w:pPr>
    </w:p>
    <w:p w14:paraId="16FC1B8C" w14:textId="77777777" w:rsidR="005C3578" w:rsidRDefault="005C3578" w:rsidP="005C3578">
      <w:pPr>
        <w:spacing w:after="160" w:line="259" w:lineRule="auto"/>
        <w:ind w:firstLine="0"/>
      </w:pPr>
    </w:p>
    <w:p w14:paraId="0B98F407" w14:textId="06B6D054" w:rsidR="005C3578" w:rsidRDefault="005C3578" w:rsidP="005C3578">
      <w:pPr>
        <w:spacing w:after="160" w:line="259" w:lineRule="auto"/>
        <w:ind w:firstLine="0"/>
      </w:pPr>
    </w:p>
    <w:p w14:paraId="0D21017C" w14:textId="5DF8B2D3" w:rsidR="005C3578" w:rsidRDefault="005C3578" w:rsidP="005C3578">
      <w:pPr>
        <w:spacing w:after="160" w:line="259" w:lineRule="auto"/>
        <w:ind w:firstLine="0"/>
      </w:pPr>
    </w:p>
    <w:p w14:paraId="48071288" w14:textId="2D2755C4" w:rsidR="005C3578" w:rsidRDefault="005C3578" w:rsidP="005C3578">
      <w:pPr>
        <w:spacing w:after="160" w:line="259" w:lineRule="auto"/>
        <w:ind w:firstLine="0"/>
      </w:pPr>
    </w:p>
    <w:p w14:paraId="1BD57020" w14:textId="663947FF" w:rsidR="005C3578" w:rsidRDefault="005C3578" w:rsidP="005C3578">
      <w:pPr>
        <w:spacing w:after="160" w:line="259" w:lineRule="auto"/>
        <w:ind w:firstLine="0"/>
      </w:pPr>
    </w:p>
    <w:p w14:paraId="5F9220E1" w14:textId="29215695" w:rsidR="005C3578" w:rsidRDefault="005C3578" w:rsidP="005C3578">
      <w:pPr>
        <w:spacing w:after="160" w:line="259" w:lineRule="auto"/>
        <w:ind w:firstLine="0"/>
        <w:jc w:val="center"/>
      </w:pPr>
      <w:r>
        <w:t xml:space="preserve">        </w:t>
      </w:r>
    </w:p>
    <w:p w14:paraId="7AA5DF27" w14:textId="77777777" w:rsidR="005C3578" w:rsidRDefault="005C3578" w:rsidP="005C3578">
      <w:pPr>
        <w:spacing w:after="160" w:line="259" w:lineRule="auto"/>
        <w:ind w:firstLine="0"/>
      </w:pPr>
    </w:p>
    <w:p w14:paraId="3FB1E32D" w14:textId="069ADCA7" w:rsidR="005C3578" w:rsidRDefault="005C3578" w:rsidP="005C3578">
      <w:pPr>
        <w:spacing w:after="160" w:line="259" w:lineRule="auto"/>
        <w:ind w:firstLine="0"/>
      </w:pPr>
      <w:r>
        <w:rPr>
          <w:noProof/>
        </w:rPr>
        <w:lastRenderedPageBreak/>
        <w:drawing>
          <wp:anchor distT="0" distB="0" distL="114300" distR="114300" simplePos="0" relativeHeight="251669504" behindDoc="1" locked="0" layoutInCell="1" allowOverlap="1" wp14:anchorId="3712FC2B" wp14:editId="603F6703">
            <wp:simplePos x="0" y="0"/>
            <wp:positionH relativeFrom="page">
              <wp:posOffset>1003300</wp:posOffset>
            </wp:positionH>
            <wp:positionV relativeFrom="page">
              <wp:posOffset>920750</wp:posOffset>
            </wp:positionV>
            <wp:extent cx="5943600" cy="3702050"/>
            <wp:effectExtent l="0" t="0" r="0" b="0"/>
            <wp:wrapNone/>
            <wp:docPr id="32493487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34877"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14:sizeRelV relativeFrom="margin">
              <wp14:pctHeight>0</wp14:pctHeight>
            </wp14:sizeRelV>
          </wp:anchor>
        </w:drawing>
      </w:r>
    </w:p>
    <w:p w14:paraId="0D26E421" w14:textId="4CF547CD" w:rsidR="005C3578" w:rsidRDefault="005C3578" w:rsidP="005C3578">
      <w:pPr>
        <w:spacing w:after="160" w:line="259" w:lineRule="auto"/>
        <w:ind w:firstLine="0"/>
      </w:pPr>
    </w:p>
    <w:p w14:paraId="647E995D" w14:textId="02FD5642" w:rsidR="005C3578" w:rsidRDefault="005C3578" w:rsidP="005C3578">
      <w:pPr>
        <w:spacing w:after="160" w:line="259" w:lineRule="auto"/>
        <w:ind w:firstLine="0"/>
      </w:pPr>
    </w:p>
    <w:p w14:paraId="7818B7DB" w14:textId="3FE8FDBC" w:rsidR="005C3578" w:rsidRDefault="005C3578" w:rsidP="005C3578">
      <w:pPr>
        <w:spacing w:after="160" w:line="259" w:lineRule="auto"/>
        <w:ind w:firstLine="0"/>
      </w:pPr>
    </w:p>
    <w:p w14:paraId="5A8E6FA3" w14:textId="6B0AE120" w:rsidR="005C3578" w:rsidRDefault="005C3578" w:rsidP="005C3578">
      <w:pPr>
        <w:spacing w:after="160" w:line="259" w:lineRule="auto"/>
        <w:ind w:firstLine="0"/>
      </w:pPr>
    </w:p>
    <w:p w14:paraId="16E28F1C" w14:textId="4FF99D0D" w:rsidR="005C3578" w:rsidRDefault="005C3578" w:rsidP="005C3578">
      <w:pPr>
        <w:spacing w:after="160" w:line="259" w:lineRule="auto"/>
        <w:ind w:firstLine="0"/>
      </w:pPr>
    </w:p>
    <w:p w14:paraId="2F41F904" w14:textId="572FD936" w:rsidR="005C3578" w:rsidRDefault="005C3578" w:rsidP="005C3578">
      <w:pPr>
        <w:spacing w:after="160" w:line="259" w:lineRule="auto"/>
        <w:ind w:firstLine="0"/>
      </w:pPr>
    </w:p>
    <w:p w14:paraId="47661970" w14:textId="33B709BB" w:rsidR="005C3578" w:rsidRDefault="005C3578" w:rsidP="005C3578">
      <w:pPr>
        <w:spacing w:after="160" w:line="259" w:lineRule="auto"/>
        <w:ind w:firstLine="0"/>
      </w:pPr>
    </w:p>
    <w:p w14:paraId="6FA9BD91" w14:textId="12551B20" w:rsidR="005C3578" w:rsidRDefault="005C3578" w:rsidP="005C3578">
      <w:pPr>
        <w:spacing w:after="160" w:line="259" w:lineRule="auto"/>
        <w:ind w:firstLine="0"/>
      </w:pPr>
    </w:p>
    <w:p w14:paraId="1F0856F9" w14:textId="40D17210" w:rsidR="005C3578" w:rsidRDefault="005C3578" w:rsidP="005C3578">
      <w:pPr>
        <w:spacing w:after="160" w:line="259" w:lineRule="auto"/>
        <w:ind w:firstLine="0"/>
      </w:pPr>
    </w:p>
    <w:p w14:paraId="18AED5CD" w14:textId="5AEBDD88" w:rsidR="005C3578" w:rsidRDefault="005C3578" w:rsidP="005C3578">
      <w:pPr>
        <w:spacing w:after="160" w:line="259" w:lineRule="auto"/>
        <w:ind w:firstLine="0"/>
      </w:pPr>
    </w:p>
    <w:p w14:paraId="4AFABC7A" w14:textId="5D639F1D" w:rsidR="005C3578" w:rsidRDefault="005C3578" w:rsidP="005C3578">
      <w:pPr>
        <w:spacing w:after="160" w:line="259" w:lineRule="auto"/>
        <w:ind w:firstLine="0"/>
      </w:pPr>
    </w:p>
    <w:p w14:paraId="52A51D40" w14:textId="130E1378" w:rsidR="005C3578" w:rsidRDefault="005C3578" w:rsidP="005C3578">
      <w:pPr>
        <w:spacing w:after="160" w:line="259" w:lineRule="auto"/>
        <w:ind w:firstLine="0"/>
      </w:pPr>
    </w:p>
    <w:p w14:paraId="3327003F" w14:textId="5785B578" w:rsidR="005C3578" w:rsidRDefault="005C3578" w:rsidP="005C3578">
      <w:pPr>
        <w:spacing w:after="160" w:line="259" w:lineRule="auto"/>
        <w:ind w:firstLine="0"/>
        <w:jc w:val="center"/>
      </w:pPr>
      <w:r>
        <w:t xml:space="preserve">  Figure </w:t>
      </w:r>
      <w:r w:rsidR="00576C0A">
        <w:t>5.</w:t>
      </w:r>
      <w:r>
        <w:t xml:space="preserve"> Forward Directions.</w:t>
      </w:r>
    </w:p>
    <w:p w14:paraId="3A68056A" w14:textId="77777777" w:rsidR="005C3578" w:rsidRDefault="005C3578" w:rsidP="005C3578">
      <w:pPr>
        <w:spacing w:after="160" w:line="259" w:lineRule="auto"/>
        <w:ind w:firstLine="0"/>
      </w:pPr>
    </w:p>
    <w:p w14:paraId="15C9BFBC" w14:textId="77777777" w:rsidR="005C3578" w:rsidRDefault="005C3578" w:rsidP="005C3578">
      <w:pPr>
        <w:spacing w:after="160" w:line="259" w:lineRule="auto"/>
        <w:ind w:firstLine="0"/>
      </w:pPr>
    </w:p>
    <w:p w14:paraId="280A805C" w14:textId="7D10D0B6" w:rsidR="005C3578" w:rsidRPr="005C3578" w:rsidRDefault="005C3578" w:rsidP="005C3578">
      <w:pPr>
        <w:spacing w:after="160" w:line="259" w:lineRule="auto"/>
        <w:ind w:firstLine="0"/>
        <w:rPr>
          <w:b/>
          <w:bCs/>
        </w:rPr>
      </w:pPr>
      <w:r w:rsidRPr="005C3578">
        <w:rPr>
          <w:b/>
          <w:bCs/>
        </w:rPr>
        <w:t>2. Preprocessing the Dataset:</w:t>
      </w:r>
    </w:p>
    <w:p w14:paraId="35EB1001" w14:textId="171C363F" w:rsidR="005C3578" w:rsidRDefault="005C3578" w:rsidP="004D1F0B">
      <w:pPr>
        <w:spacing w:after="160" w:line="360" w:lineRule="auto"/>
      </w:pPr>
      <w:r>
        <w:t>Preparing the dataset involves preprocessing steps to standardize image sizes, remove noise, and augment the dataset for diverse scenarios. Techniques such as normalization, resizing, and augmentation enhance the CNN's ability to generalize patterns and features.</w:t>
      </w:r>
    </w:p>
    <w:p w14:paraId="15D1D440" w14:textId="326C5D73" w:rsidR="005C3578" w:rsidRDefault="005C3578" w:rsidP="005C3578">
      <w:pPr>
        <w:spacing w:after="160" w:line="259" w:lineRule="auto"/>
        <w:ind w:firstLine="0"/>
      </w:pPr>
    </w:p>
    <w:p w14:paraId="2DC86595" w14:textId="76DA9052" w:rsidR="005C3578" w:rsidRPr="005C3578" w:rsidRDefault="005C3578" w:rsidP="005C3578">
      <w:pPr>
        <w:spacing w:after="160" w:line="259" w:lineRule="auto"/>
        <w:ind w:firstLine="0"/>
        <w:rPr>
          <w:b/>
          <w:bCs/>
        </w:rPr>
      </w:pPr>
      <w:r w:rsidRPr="005C3578">
        <w:rPr>
          <w:b/>
          <w:bCs/>
        </w:rPr>
        <w:t>3. Architecture Selection and Training Setup:</w:t>
      </w:r>
    </w:p>
    <w:p w14:paraId="7BEDBFCB" w14:textId="15D2F373" w:rsidR="005C3578" w:rsidRDefault="005C3578" w:rsidP="004D1F0B">
      <w:pPr>
        <w:spacing w:after="160" w:line="360" w:lineRule="auto"/>
      </w:pPr>
      <w:r>
        <w:t>We select an appropriate CNN architecture, considering factors like depth, complexity, and computational efficiency. Utilizing Python's machine learning libraries like TensorFlow or PyTorch, we set up the training environment, defining hyperparameters, loss functions, and optimization techniques.</w:t>
      </w:r>
    </w:p>
    <w:p w14:paraId="6AE3D790" w14:textId="77777777" w:rsidR="005C3578" w:rsidRDefault="005C3578" w:rsidP="005C3578">
      <w:pPr>
        <w:spacing w:after="160" w:line="259" w:lineRule="auto"/>
        <w:ind w:firstLine="0"/>
      </w:pPr>
    </w:p>
    <w:p w14:paraId="33993765" w14:textId="77777777" w:rsidR="004D1F0B" w:rsidRDefault="004D1F0B" w:rsidP="005C3578">
      <w:pPr>
        <w:spacing w:after="160" w:line="259" w:lineRule="auto"/>
        <w:ind w:firstLine="0"/>
      </w:pPr>
    </w:p>
    <w:p w14:paraId="05651127" w14:textId="77777777" w:rsidR="00576C0A" w:rsidRDefault="00576C0A" w:rsidP="005C3578">
      <w:pPr>
        <w:spacing w:after="160" w:line="259" w:lineRule="auto"/>
        <w:ind w:firstLine="0"/>
      </w:pPr>
    </w:p>
    <w:p w14:paraId="38B67746" w14:textId="77777777" w:rsidR="00576C0A" w:rsidRDefault="00576C0A" w:rsidP="005C3578">
      <w:pPr>
        <w:spacing w:after="160" w:line="259" w:lineRule="auto"/>
        <w:ind w:firstLine="0"/>
      </w:pPr>
    </w:p>
    <w:p w14:paraId="41D1A33A" w14:textId="77777777" w:rsidR="005C3578" w:rsidRPr="005C3578" w:rsidRDefault="005C3578" w:rsidP="005C3578">
      <w:pPr>
        <w:spacing w:after="160" w:line="259" w:lineRule="auto"/>
        <w:ind w:firstLine="0"/>
        <w:rPr>
          <w:b/>
          <w:bCs/>
        </w:rPr>
      </w:pPr>
      <w:r w:rsidRPr="005C3578">
        <w:rPr>
          <w:b/>
          <w:bCs/>
        </w:rPr>
        <w:lastRenderedPageBreak/>
        <w:t>4. Training Process:</w:t>
      </w:r>
    </w:p>
    <w:p w14:paraId="226FC1E9" w14:textId="77777777" w:rsidR="005C3578" w:rsidRDefault="005C3578" w:rsidP="004D1F0B">
      <w:pPr>
        <w:spacing w:after="160" w:line="360" w:lineRule="auto"/>
      </w:pPr>
      <w:r>
        <w:t>The CNN is trained iteratively on the prepared dataset. The training process involves feeding batches of preprocessed images into the network, adjusting weights and biases to minimize error, and iteratively optimizing the model's performance through forward and backward propagation.</w:t>
      </w:r>
    </w:p>
    <w:p w14:paraId="346ED951" w14:textId="77777777" w:rsidR="005C3578" w:rsidRDefault="005C3578" w:rsidP="005C3578">
      <w:pPr>
        <w:spacing w:after="160" w:line="259" w:lineRule="auto"/>
        <w:ind w:firstLine="0"/>
      </w:pPr>
    </w:p>
    <w:p w14:paraId="1B93D1D1" w14:textId="77777777" w:rsidR="005C3578" w:rsidRPr="005C3578" w:rsidRDefault="005C3578" w:rsidP="005C3578">
      <w:pPr>
        <w:spacing w:after="160" w:line="259" w:lineRule="auto"/>
        <w:ind w:firstLine="0"/>
        <w:rPr>
          <w:b/>
          <w:bCs/>
        </w:rPr>
      </w:pPr>
      <w:r w:rsidRPr="005C3578">
        <w:rPr>
          <w:b/>
          <w:bCs/>
        </w:rPr>
        <w:t>5. Validation and Fine-tuning:</w:t>
      </w:r>
    </w:p>
    <w:p w14:paraId="10E50D27" w14:textId="5CA0261D" w:rsidR="005C3578" w:rsidRDefault="005C3578" w:rsidP="004D1F0B">
      <w:pPr>
        <w:spacing w:after="160" w:line="360" w:lineRule="auto"/>
      </w:pPr>
      <w:r>
        <w:t>Validation sets are employed to assess the model's performance on unseen data, preventing overfitting and ensuring generalizability. Fine-tuning involves adjusting model parameters based on validation results, optimizing for accuracy and robustness.</w:t>
      </w:r>
    </w:p>
    <w:p w14:paraId="3E365CEC" w14:textId="5E197076" w:rsidR="005C3578" w:rsidRDefault="005C3578" w:rsidP="005C3578">
      <w:pPr>
        <w:spacing w:after="160" w:line="259" w:lineRule="auto"/>
        <w:ind w:firstLine="0"/>
      </w:pPr>
    </w:p>
    <w:p w14:paraId="469795B6" w14:textId="77777777" w:rsidR="005C3578" w:rsidRPr="005C3578" w:rsidRDefault="005C3578" w:rsidP="005C3578">
      <w:pPr>
        <w:spacing w:after="160" w:line="259" w:lineRule="auto"/>
        <w:ind w:firstLine="0"/>
        <w:rPr>
          <w:b/>
          <w:bCs/>
        </w:rPr>
      </w:pPr>
      <w:r w:rsidRPr="005C3578">
        <w:rPr>
          <w:b/>
          <w:bCs/>
        </w:rPr>
        <w:t>6. Model Evaluation and Testing:</w:t>
      </w:r>
    </w:p>
    <w:p w14:paraId="6CEF2DAE" w14:textId="10331AA8" w:rsidR="00B14BF1" w:rsidRDefault="005C3578" w:rsidP="004D1F0B">
      <w:pPr>
        <w:spacing w:after="160" w:line="360" w:lineRule="auto"/>
      </w:pPr>
      <w:r>
        <w:t>The trained CNN undergoes rigorous evaluation, testing its ability to recognize objects and patterns accurately. We assess metrics such as accuracy to gauge the model's efficacy before deploying it in the vehicle.</w:t>
      </w:r>
    </w:p>
    <w:p w14:paraId="28942191" w14:textId="6FC2D5D6" w:rsidR="00B14BF1" w:rsidRDefault="004D1F0B">
      <w:r>
        <w:t>The below figure 6 illustrates the model performance.</w:t>
      </w:r>
    </w:p>
    <w:p w14:paraId="53131881" w14:textId="4196DC79" w:rsidR="00B14BF1" w:rsidRDefault="004D1F0B">
      <w:pPr>
        <w:spacing w:after="160" w:line="259" w:lineRule="auto"/>
        <w:ind w:firstLine="0"/>
      </w:pPr>
      <w:r w:rsidRPr="005C3578">
        <w:drawing>
          <wp:anchor distT="0" distB="0" distL="114300" distR="114300" simplePos="0" relativeHeight="251673600" behindDoc="1" locked="0" layoutInCell="1" allowOverlap="1" wp14:anchorId="0FBCFBF8" wp14:editId="37476B10">
            <wp:simplePos x="0" y="0"/>
            <wp:positionH relativeFrom="margin">
              <wp:align>right</wp:align>
            </wp:positionH>
            <wp:positionV relativeFrom="page">
              <wp:posOffset>5295900</wp:posOffset>
            </wp:positionV>
            <wp:extent cx="5943600" cy="3638550"/>
            <wp:effectExtent l="0" t="0" r="0" b="0"/>
            <wp:wrapNone/>
            <wp:docPr id="113076726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67261" name="Picture 1" descr="A screen shot of a graph&#10;&#10;Description automatically generated"/>
                    <pic:cNvPicPr/>
                  </pic:nvPicPr>
                  <pic:blipFill>
                    <a:blip r:embed="rId16"/>
                    <a:stretch>
                      <a:fillRect/>
                    </a:stretch>
                  </pic:blipFill>
                  <pic:spPr>
                    <a:xfrm>
                      <a:off x="0" y="0"/>
                      <a:ext cx="5943600" cy="3638550"/>
                    </a:xfrm>
                    <a:prstGeom prst="rect">
                      <a:avLst/>
                    </a:prstGeom>
                  </pic:spPr>
                </pic:pic>
              </a:graphicData>
            </a:graphic>
            <wp14:sizeRelV relativeFrom="margin">
              <wp14:pctHeight>0</wp14:pctHeight>
            </wp14:sizeRelV>
          </wp:anchor>
        </w:drawing>
      </w:r>
      <w:r w:rsidR="00B14BF1">
        <w:br w:type="page"/>
      </w:r>
    </w:p>
    <w:p w14:paraId="31FAF973" w14:textId="11524010" w:rsidR="00B14BF1" w:rsidRDefault="00576C0A" w:rsidP="005C3578">
      <w:pPr>
        <w:pStyle w:val="Heading1"/>
      </w:pPr>
      <w:bookmarkStart w:id="5" w:name="_Toc153550637"/>
      <w:r>
        <w:lastRenderedPageBreak/>
        <w:t xml:space="preserve">6. </w:t>
      </w:r>
      <w:r w:rsidR="005C3578" w:rsidRPr="005C3578">
        <w:t>Real-time Decision Making</w:t>
      </w:r>
      <w:bookmarkEnd w:id="5"/>
    </w:p>
    <w:p w14:paraId="764B859B" w14:textId="3D8A00D8" w:rsidR="00B14BF1" w:rsidRPr="004D1F0B" w:rsidRDefault="00B14BF1">
      <w:pPr>
        <w:rPr>
          <w:b/>
          <w:bCs/>
        </w:rPr>
      </w:pPr>
    </w:p>
    <w:p w14:paraId="57253FA4" w14:textId="77777777" w:rsidR="004D1F0B" w:rsidRPr="004D1F0B" w:rsidRDefault="004D1F0B" w:rsidP="004D1F0B">
      <w:pPr>
        <w:spacing w:after="160" w:line="259" w:lineRule="auto"/>
        <w:ind w:firstLine="0"/>
        <w:rPr>
          <w:b/>
          <w:bCs/>
        </w:rPr>
      </w:pPr>
      <w:r w:rsidRPr="004D1F0B">
        <w:rPr>
          <w:b/>
          <w:bCs/>
        </w:rPr>
        <w:t>1. Visual Data Processing:</w:t>
      </w:r>
    </w:p>
    <w:p w14:paraId="4B076D7D" w14:textId="77777777" w:rsidR="004D1F0B" w:rsidRDefault="004D1F0B" w:rsidP="004D1F0B">
      <w:pPr>
        <w:spacing w:after="160" w:line="360" w:lineRule="auto"/>
      </w:pPr>
      <w:r>
        <w:t>The first step in real-time decision-making involves capturing visual data through the onboard camera. The acquired images are processed in real-time by the trained CNN, extracting features and patterns crucial for environmental understanding.</w:t>
      </w:r>
    </w:p>
    <w:p w14:paraId="7700385D" w14:textId="77777777" w:rsidR="004D1F0B" w:rsidRDefault="004D1F0B" w:rsidP="004D1F0B">
      <w:pPr>
        <w:spacing w:after="160" w:line="259" w:lineRule="auto"/>
        <w:ind w:firstLine="0"/>
      </w:pPr>
    </w:p>
    <w:p w14:paraId="5E7F2D76" w14:textId="77777777" w:rsidR="004D1F0B" w:rsidRPr="004D1F0B" w:rsidRDefault="004D1F0B" w:rsidP="004D1F0B">
      <w:pPr>
        <w:spacing w:after="160" w:line="259" w:lineRule="auto"/>
        <w:ind w:firstLine="0"/>
        <w:rPr>
          <w:b/>
          <w:bCs/>
        </w:rPr>
      </w:pPr>
      <w:r w:rsidRPr="004D1F0B">
        <w:rPr>
          <w:b/>
          <w:bCs/>
        </w:rPr>
        <w:t>2. Object Recognition and Classification:</w:t>
      </w:r>
    </w:p>
    <w:p w14:paraId="4FFFF470" w14:textId="6358CEC6" w:rsidR="004D1F0B" w:rsidRDefault="004D1F0B" w:rsidP="004D1F0B">
      <w:pPr>
        <w:spacing w:after="160" w:line="360" w:lineRule="auto"/>
      </w:pPr>
      <w:r>
        <w:t>Utilizing the CNN's learned features, the vehicle identifies and classifies objects within its field of vision. Whether it's detecting road , the CNN's object recognition capabilities play a pivotal role in understanding the surroundings.</w:t>
      </w:r>
    </w:p>
    <w:p w14:paraId="29514E19" w14:textId="77777777" w:rsidR="004D1F0B" w:rsidRDefault="004D1F0B" w:rsidP="004D1F0B">
      <w:pPr>
        <w:spacing w:after="160" w:line="259" w:lineRule="auto"/>
        <w:ind w:firstLine="0"/>
      </w:pPr>
    </w:p>
    <w:p w14:paraId="2F2DCDA7" w14:textId="77777777" w:rsidR="004D1F0B" w:rsidRPr="004D1F0B" w:rsidRDefault="004D1F0B" w:rsidP="004D1F0B">
      <w:pPr>
        <w:spacing w:after="160" w:line="259" w:lineRule="auto"/>
        <w:ind w:firstLine="0"/>
        <w:rPr>
          <w:b/>
          <w:bCs/>
        </w:rPr>
      </w:pPr>
      <w:r w:rsidRPr="004D1F0B">
        <w:rPr>
          <w:b/>
          <w:bCs/>
        </w:rPr>
        <w:t>3. Decision Inference and Control Commands:</w:t>
      </w:r>
    </w:p>
    <w:p w14:paraId="0B375ED5" w14:textId="48C78FFB" w:rsidR="004D1F0B" w:rsidRDefault="004D1F0B" w:rsidP="004D1F0B">
      <w:pPr>
        <w:spacing w:after="160" w:line="360" w:lineRule="auto"/>
      </w:pPr>
      <w:r>
        <w:t xml:space="preserve">The interpreted visual data feeds into the decision-making process. The CNN infers decisions based on recognized objects and their spatial relationships. This inference generates control commands such as </w:t>
      </w:r>
      <w:r w:rsidRPr="004D1F0B">
        <w:rPr>
          <w:b/>
          <w:bCs/>
        </w:rPr>
        <w:t>Left, Right and Forward</w:t>
      </w:r>
      <w:r>
        <w:t>, instructing the vehicle on appropriate actions, such as adjusting speed, changing direction, or stopping.</w:t>
      </w:r>
    </w:p>
    <w:p w14:paraId="663DB8B7" w14:textId="77777777" w:rsidR="004D1F0B" w:rsidRDefault="004D1F0B" w:rsidP="004D1F0B">
      <w:pPr>
        <w:spacing w:after="160" w:line="259" w:lineRule="auto"/>
        <w:ind w:firstLine="0"/>
      </w:pPr>
    </w:p>
    <w:p w14:paraId="68E42C2E" w14:textId="77777777" w:rsidR="004D1F0B" w:rsidRPr="004D1F0B" w:rsidRDefault="004D1F0B" w:rsidP="004D1F0B">
      <w:pPr>
        <w:spacing w:after="160" w:line="259" w:lineRule="auto"/>
        <w:ind w:firstLine="0"/>
        <w:rPr>
          <w:b/>
          <w:bCs/>
        </w:rPr>
      </w:pPr>
      <w:r w:rsidRPr="004D1F0B">
        <w:rPr>
          <w:b/>
          <w:bCs/>
        </w:rPr>
        <w:t>4. Feedback Loop for Autonomous Navigation:</w:t>
      </w:r>
    </w:p>
    <w:p w14:paraId="724F20A1" w14:textId="147FC98A" w:rsidR="00B14BF1" w:rsidRDefault="004D1F0B" w:rsidP="004D1F0B">
      <w:pPr>
        <w:spacing w:after="160" w:line="360" w:lineRule="auto"/>
      </w:pPr>
      <w:r>
        <w:t>The control commands generated by the CNN initiate a feedback loop, where the vehicle's actuators, directed by the Raspberry Pi, execute the instructed actions. This continuous loop ensures the vehicle navigates autonomously, responding to real-time environmental changes based on the CNN's decisions.</w:t>
      </w:r>
      <w:r w:rsidR="00B14BF1">
        <w:br w:type="page"/>
      </w:r>
    </w:p>
    <w:p w14:paraId="14AD3DC7" w14:textId="4B0A780B" w:rsidR="00575B0D" w:rsidRDefault="00576C0A" w:rsidP="00575B0D">
      <w:pPr>
        <w:pStyle w:val="Heading1"/>
      </w:pPr>
      <w:bookmarkStart w:id="6" w:name="_Toc153550638"/>
      <w:r>
        <w:lastRenderedPageBreak/>
        <w:t xml:space="preserve">7. </w:t>
      </w:r>
      <w:r w:rsidR="00575B0D">
        <w:t>Results and Demonstration</w:t>
      </w:r>
      <w:bookmarkEnd w:id="6"/>
    </w:p>
    <w:p w14:paraId="78205CC8" w14:textId="71A1881E" w:rsidR="00575B0D" w:rsidRDefault="00575B0D" w:rsidP="00575B0D">
      <w:pPr>
        <w:spacing w:after="160" w:line="360" w:lineRule="auto"/>
      </w:pPr>
      <w:r>
        <w:t>The culmination of hardware integration, software frameworks, and CNN-based vision processing resulted in a functional prototype of an AI-driven autonomous vehicle. The vehicle showcased capabilities in perceiving its surroundings, recognizing objects, and making real-time decisions for navigation.</w:t>
      </w:r>
    </w:p>
    <w:p w14:paraId="06296DEC" w14:textId="13A28A3C" w:rsidR="00575B0D" w:rsidRDefault="00575B0D" w:rsidP="00576C0A">
      <w:pPr>
        <w:spacing w:after="160" w:line="360" w:lineRule="auto"/>
      </w:pPr>
      <w:r>
        <w:t>The below URI has the working demonstration of the car.</w:t>
      </w:r>
    </w:p>
    <w:p w14:paraId="7C56CDFC" w14:textId="3A727A9D" w:rsidR="00737CEC" w:rsidRDefault="00737CEC" w:rsidP="00575B0D">
      <w:pPr>
        <w:spacing w:after="160" w:line="360" w:lineRule="auto"/>
      </w:pPr>
      <w:hyperlink r:id="rId17" w:history="1">
        <w:r w:rsidRPr="00737CEC">
          <w:rPr>
            <w:rStyle w:val="Hyperlink"/>
          </w:rPr>
          <w:t>https://youtu.be/XYsQMrzDtBg</w:t>
        </w:r>
      </w:hyperlink>
    </w:p>
    <w:p w14:paraId="4A5CDB46" w14:textId="761B2602" w:rsidR="00737CEC" w:rsidRDefault="00737CEC" w:rsidP="00575B0D">
      <w:pPr>
        <w:spacing w:after="160" w:line="360" w:lineRule="auto"/>
      </w:pPr>
      <w:r>
        <w:t xml:space="preserve">The below gif </w:t>
      </w:r>
      <w:r w:rsidR="00576C0A">
        <w:t>illustrates</w:t>
      </w:r>
      <w:r>
        <w:t xml:space="preserve"> sample of a working car.</w:t>
      </w:r>
    </w:p>
    <w:p w14:paraId="3DF343AC" w14:textId="6BCB4EAB" w:rsidR="00737CEC" w:rsidRDefault="00737CEC" w:rsidP="00575B0D">
      <w:pPr>
        <w:spacing w:after="160" w:line="360" w:lineRule="auto"/>
      </w:pPr>
      <w:r>
        <w:rPr>
          <w:noProof/>
        </w:rPr>
        <w:drawing>
          <wp:anchor distT="0" distB="0" distL="114300" distR="114300" simplePos="0" relativeHeight="251674624" behindDoc="1" locked="0" layoutInCell="1" allowOverlap="1" wp14:anchorId="7195EF21" wp14:editId="5FF991CC">
            <wp:simplePos x="0" y="0"/>
            <wp:positionH relativeFrom="page">
              <wp:posOffset>914400</wp:posOffset>
            </wp:positionH>
            <wp:positionV relativeFrom="page">
              <wp:posOffset>3451860</wp:posOffset>
            </wp:positionV>
            <wp:extent cx="5715000" cy="3238500"/>
            <wp:effectExtent l="0" t="0" r="0" b="0"/>
            <wp:wrapNone/>
            <wp:docPr id="1834729525" name="Picture 1" descr="A glass jar with object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29525" name="Picture 1" descr="A glass jar with objects on it"/>
                    <pic:cNvPicPr/>
                  </pic:nvPicPr>
                  <pic:blipFill>
                    <a:blip r:embed="rId18">
                      <a:extLst>
                        <a:ext uri="{28A0092B-C50C-407E-A947-70E740481C1C}">
                          <a14:useLocalDpi xmlns:a14="http://schemas.microsoft.com/office/drawing/2010/main" val="0"/>
                        </a:ext>
                      </a:extLst>
                    </a:blip>
                    <a:stretch>
                      <a:fillRect/>
                    </a:stretch>
                  </pic:blipFill>
                  <pic:spPr>
                    <a:xfrm>
                      <a:off x="0" y="0"/>
                      <a:ext cx="5715000" cy="3238500"/>
                    </a:xfrm>
                    <a:prstGeom prst="rect">
                      <a:avLst/>
                    </a:prstGeom>
                  </pic:spPr>
                </pic:pic>
              </a:graphicData>
            </a:graphic>
          </wp:anchor>
        </w:drawing>
      </w:r>
    </w:p>
    <w:p w14:paraId="5E191F64" w14:textId="77777777" w:rsidR="00575B0D" w:rsidRDefault="00575B0D" w:rsidP="00575B0D">
      <w:pPr>
        <w:spacing w:after="160" w:line="360" w:lineRule="auto"/>
      </w:pPr>
    </w:p>
    <w:p w14:paraId="2531510D" w14:textId="77777777" w:rsidR="00575B0D" w:rsidRDefault="00575B0D" w:rsidP="00575B0D">
      <w:pPr>
        <w:spacing w:after="160" w:line="360" w:lineRule="auto"/>
      </w:pPr>
    </w:p>
    <w:p w14:paraId="2D27DCCC" w14:textId="77777777" w:rsidR="00575B0D" w:rsidRDefault="00575B0D" w:rsidP="00575B0D">
      <w:pPr>
        <w:spacing w:after="160" w:line="360" w:lineRule="auto"/>
      </w:pPr>
    </w:p>
    <w:p w14:paraId="6EA57892" w14:textId="77777777" w:rsidR="00575B0D" w:rsidRDefault="00575B0D" w:rsidP="00575B0D">
      <w:pPr>
        <w:spacing w:after="160" w:line="360" w:lineRule="auto"/>
      </w:pPr>
    </w:p>
    <w:p w14:paraId="35381672" w14:textId="77777777" w:rsidR="00575B0D" w:rsidRDefault="00575B0D" w:rsidP="00575B0D">
      <w:pPr>
        <w:spacing w:after="160" w:line="360" w:lineRule="auto"/>
      </w:pPr>
    </w:p>
    <w:p w14:paraId="7EA6EB96" w14:textId="77777777" w:rsidR="00575B0D" w:rsidRDefault="00575B0D" w:rsidP="00575B0D">
      <w:pPr>
        <w:spacing w:after="160" w:line="360" w:lineRule="auto"/>
      </w:pPr>
    </w:p>
    <w:p w14:paraId="3E831E84" w14:textId="77777777" w:rsidR="00575B0D" w:rsidRDefault="00575B0D" w:rsidP="00575B0D">
      <w:pPr>
        <w:spacing w:after="160" w:line="360" w:lineRule="auto"/>
      </w:pPr>
    </w:p>
    <w:p w14:paraId="1040FCBA" w14:textId="77777777" w:rsidR="00575B0D" w:rsidRDefault="00575B0D" w:rsidP="00575B0D">
      <w:pPr>
        <w:spacing w:after="160" w:line="360" w:lineRule="auto"/>
      </w:pPr>
    </w:p>
    <w:p w14:paraId="3ED84ABB" w14:textId="77777777" w:rsidR="00575B0D" w:rsidRDefault="00575B0D" w:rsidP="00575B0D">
      <w:pPr>
        <w:spacing w:after="160" w:line="360" w:lineRule="auto"/>
      </w:pPr>
    </w:p>
    <w:p w14:paraId="46D3B7A0" w14:textId="77777777" w:rsidR="00575B0D" w:rsidRDefault="00575B0D" w:rsidP="00575B0D">
      <w:pPr>
        <w:spacing w:after="160" w:line="360" w:lineRule="auto"/>
      </w:pPr>
    </w:p>
    <w:p w14:paraId="6533E921" w14:textId="77777777" w:rsidR="00575B0D" w:rsidRDefault="00575B0D" w:rsidP="00575B0D">
      <w:pPr>
        <w:spacing w:after="160" w:line="360" w:lineRule="auto"/>
      </w:pPr>
    </w:p>
    <w:p w14:paraId="378BC429" w14:textId="77777777" w:rsidR="00575B0D" w:rsidRDefault="00575B0D" w:rsidP="00575B0D">
      <w:pPr>
        <w:spacing w:after="160" w:line="360" w:lineRule="auto"/>
      </w:pPr>
    </w:p>
    <w:p w14:paraId="4737B5E1" w14:textId="77777777" w:rsidR="00575B0D" w:rsidRDefault="00575B0D" w:rsidP="00575B0D">
      <w:pPr>
        <w:spacing w:after="160" w:line="360" w:lineRule="auto"/>
      </w:pPr>
    </w:p>
    <w:p w14:paraId="7BA6E149" w14:textId="77777777" w:rsidR="00575B0D" w:rsidRDefault="00575B0D" w:rsidP="00575B0D">
      <w:pPr>
        <w:spacing w:after="160" w:line="360" w:lineRule="auto"/>
      </w:pPr>
    </w:p>
    <w:p w14:paraId="2AE33544" w14:textId="77777777" w:rsidR="00575B0D" w:rsidRDefault="00575B0D" w:rsidP="00575B0D">
      <w:pPr>
        <w:spacing w:after="160" w:line="360" w:lineRule="auto"/>
      </w:pPr>
    </w:p>
    <w:p w14:paraId="38695FB9" w14:textId="00A6CCD1" w:rsidR="00B14BF1" w:rsidRDefault="00B14BF1"/>
    <w:p w14:paraId="434AAA49" w14:textId="6BAC2000" w:rsidR="004D1F0B" w:rsidRDefault="00576C0A" w:rsidP="004D1F0B">
      <w:pPr>
        <w:pStyle w:val="Heading1"/>
      </w:pPr>
      <w:bookmarkStart w:id="7" w:name="_Toc153550639"/>
      <w:r>
        <w:t xml:space="preserve">8. </w:t>
      </w:r>
      <w:r w:rsidR="004D1F0B">
        <w:t>Conclusion</w:t>
      </w:r>
      <w:bookmarkEnd w:id="7"/>
    </w:p>
    <w:p w14:paraId="227384CB" w14:textId="77777777" w:rsidR="004D1F0B" w:rsidRDefault="004D1F0B" w:rsidP="004D1F0B">
      <w:pPr>
        <w:spacing w:after="160" w:line="259" w:lineRule="auto"/>
        <w:ind w:firstLine="0"/>
      </w:pPr>
    </w:p>
    <w:p w14:paraId="44BA2428" w14:textId="77777777" w:rsidR="004D1F0B" w:rsidRDefault="004D1F0B" w:rsidP="004D1F0B">
      <w:pPr>
        <w:spacing w:after="160" w:line="259" w:lineRule="auto"/>
        <w:ind w:firstLine="0"/>
      </w:pPr>
      <w:r w:rsidRPr="004D1F0B">
        <w:rPr>
          <w:b/>
          <w:bCs/>
        </w:rPr>
        <w:t>Summary of Achievements</w:t>
      </w:r>
      <w:r>
        <w:t>:</w:t>
      </w:r>
    </w:p>
    <w:p w14:paraId="3409E627" w14:textId="77777777" w:rsidR="004D1F0B" w:rsidRDefault="004D1F0B" w:rsidP="004D1F0B">
      <w:pPr>
        <w:spacing w:after="160" w:line="360" w:lineRule="auto"/>
      </w:pPr>
      <w:r>
        <w:t>This project marks a significant milestone in the development of an AI-driven autonomous vehicle. Leveraging the computational power of Raspberry Pi, the versatility of Python, and the advanced vision processing capabilities of Convolutional Neural Networks (CNNs), we've successfully created a functional prototype capable of autonomous navigation.</w:t>
      </w:r>
    </w:p>
    <w:p w14:paraId="7ACF34EA" w14:textId="77777777" w:rsidR="004D1F0B" w:rsidRDefault="004D1F0B" w:rsidP="004D1F0B">
      <w:pPr>
        <w:spacing w:after="160" w:line="259" w:lineRule="auto"/>
        <w:ind w:firstLine="0"/>
      </w:pPr>
    </w:p>
    <w:p w14:paraId="7A2DF189" w14:textId="77777777" w:rsidR="004D1F0B" w:rsidRPr="004D1F0B" w:rsidRDefault="004D1F0B" w:rsidP="004D1F0B">
      <w:pPr>
        <w:spacing w:after="160" w:line="259" w:lineRule="auto"/>
        <w:ind w:firstLine="0"/>
        <w:rPr>
          <w:b/>
          <w:bCs/>
        </w:rPr>
      </w:pPr>
      <w:r w:rsidRPr="004D1F0B">
        <w:rPr>
          <w:b/>
          <w:bCs/>
        </w:rPr>
        <w:t>Technological Synergy:</w:t>
      </w:r>
    </w:p>
    <w:p w14:paraId="4F9810C6" w14:textId="77777777" w:rsidR="004D1F0B" w:rsidRDefault="004D1F0B" w:rsidP="004D1F0B">
      <w:pPr>
        <w:spacing w:after="160" w:line="360" w:lineRule="auto"/>
      </w:pPr>
      <w:r>
        <w:t>The integration of these cutting-edge technologies enabled our vehicle to interpret its environment, recognize objects, and navigate autonomously. The synergy between hardware components and software frameworks established a robust foundation for real-time decision-making and responsive control mechanisms.</w:t>
      </w:r>
    </w:p>
    <w:p w14:paraId="17C86D73" w14:textId="77777777" w:rsidR="004D1F0B" w:rsidRDefault="004D1F0B" w:rsidP="004D1F0B">
      <w:pPr>
        <w:spacing w:after="160" w:line="259" w:lineRule="auto"/>
        <w:ind w:firstLine="0"/>
      </w:pPr>
    </w:p>
    <w:p w14:paraId="7F1B8F5E" w14:textId="77777777" w:rsidR="004D1F0B" w:rsidRPr="004D1F0B" w:rsidRDefault="004D1F0B" w:rsidP="004D1F0B">
      <w:pPr>
        <w:spacing w:after="160" w:line="259" w:lineRule="auto"/>
        <w:ind w:firstLine="0"/>
        <w:rPr>
          <w:b/>
          <w:bCs/>
        </w:rPr>
      </w:pPr>
      <w:r w:rsidRPr="004D1F0B">
        <w:rPr>
          <w:b/>
          <w:bCs/>
        </w:rPr>
        <w:t>Challenges and Innovations:</w:t>
      </w:r>
    </w:p>
    <w:p w14:paraId="1A0C0B60" w14:textId="5F580AFF" w:rsidR="00B14BF1" w:rsidRDefault="004D1F0B" w:rsidP="004D1F0B">
      <w:pPr>
        <w:spacing w:after="160" w:line="360" w:lineRule="auto"/>
      </w:pPr>
      <w:r>
        <w:t>Throughout the project, challenges were met with innovative solutions, whether in hardware integration, CNN training, or software architecture design. Overcoming these hurdles allowed us to refine the vehicle's capabilities and drive progress in the field of autonomous mobility.</w:t>
      </w:r>
    </w:p>
    <w:p w14:paraId="55BB8982" w14:textId="77777777" w:rsidR="004D1F0B" w:rsidRDefault="004D1F0B" w:rsidP="004D1F0B">
      <w:pPr>
        <w:spacing w:after="160" w:line="360" w:lineRule="auto"/>
      </w:pPr>
    </w:p>
    <w:p w14:paraId="01A0609B" w14:textId="008944E3" w:rsidR="00B14BF1" w:rsidRDefault="00B14BF1"/>
    <w:p w14:paraId="2D24590F" w14:textId="77777777" w:rsidR="00B14BF1" w:rsidRDefault="00B14BF1">
      <w:pPr>
        <w:spacing w:after="160" w:line="259" w:lineRule="auto"/>
        <w:ind w:firstLine="0"/>
      </w:pPr>
      <w:r>
        <w:br w:type="page"/>
      </w:r>
    </w:p>
    <w:p w14:paraId="09B85B0A" w14:textId="45549051" w:rsidR="00B14BF1" w:rsidRDefault="00576C0A" w:rsidP="00737CEC">
      <w:pPr>
        <w:pStyle w:val="Heading1"/>
      </w:pPr>
      <w:bookmarkStart w:id="8" w:name="_Toc153550640"/>
      <w:r>
        <w:lastRenderedPageBreak/>
        <w:t xml:space="preserve">9. </w:t>
      </w:r>
      <w:r w:rsidR="00737CEC">
        <w:t>References</w:t>
      </w:r>
      <w:bookmarkEnd w:id="8"/>
    </w:p>
    <w:p w14:paraId="4A04529E" w14:textId="4523CCA3" w:rsidR="00B14BF1" w:rsidRDefault="00B14BF1">
      <w:pPr>
        <w:spacing w:after="160" w:line="259" w:lineRule="auto"/>
        <w:ind w:firstLine="0"/>
      </w:pPr>
    </w:p>
    <w:p w14:paraId="6D25475F" w14:textId="58BBF814" w:rsidR="00737CEC" w:rsidRDefault="00576C0A">
      <w:pPr>
        <w:spacing w:after="160" w:line="259" w:lineRule="auto"/>
        <w:ind w:firstLine="0"/>
      </w:pPr>
      <w:hyperlink r:id="rId19" w:history="1">
        <w:r w:rsidRPr="00576C0A">
          <w:rPr>
            <w:rStyle w:val="Hyperlink"/>
          </w:rPr>
          <w:t>https://www.raspberrypi.com/documentation/computers/raspberry-pi.html</w:t>
        </w:r>
      </w:hyperlink>
    </w:p>
    <w:p w14:paraId="435D4E7D" w14:textId="3C0011EA" w:rsidR="00576C0A" w:rsidRDefault="00576C0A">
      <w:pPr>
        <w:spacing w:after="160" w:line="259" w:lineRule="auto"/>
        <w:ind w:firstLine="0"/>
      </w:pPr>
      <w:hyperlink r:id="rId20" w:history="1">
        <w:r w:rsidRPr="00576C0A">
          <w:rPr>
            <w:rStyle w:val="Hyperlink"/>
          </w:rPr>
          <w:t>https://docs.arducam.com/Raspberry-Pi-Camera/Native-camera/Libcamera-User-Guide/</w:t>
        </w:r>
      </w:hyperlink>
    </w:p>
    <w:p w14:paraId="6C7C1913" w14:textId="3F6F1BF8" w:rsidR="00576C0A" w:rsidRDefault="00576C0A">
      <w:pPr>
        <w:spacing w:after="160" w:line="259" w:lineRule="auto"/>
        <w:ind w:firstLine="0"/>
      </w:pPr>
      <w:hyperlink r:id="rId21" w:history="1">
        <w:r w:rsidRPr="00576C0A">
          <w:rPr>
            <w:rStyle w:val="Hyperlink"/>
          </w:rPr>
          <w:t>https://www.tensorflow.org/tutorials/images/cnn</w:t>
        </w:r>
      </w:hyperlink>
    </w:p>
    <w:p w14:paraId="61D6998E" w14:textId="4471AA61" w:rsidR="00576C0A" w:rsidRDefault="00576C0A">
      <w:pPr>
        <w:spacing w:after="160" w:line="259" w:lineRule="auto"/>
        <w:ind w:firstLine="0"/>
      </w:pPr>
      <w:hyperlink r:id="rId22" w:history="1">
        <w:r w:rsidRPr="00576C0A">
          <w:rPr>
            <w:rStyle w:val="Hyperlink"/>
          </w:rPr>
          <w:t>https://docs.python.org/3.12/library/index.html</w:t>
        </w:r>
      </w:hyperlink>
    </w:p>
    <w:p w14:paraId="02FE8CB4" w14:textId="0BCF27E3" w:rsidR="00B14BF1" w:rsidRDefault="00576C0A">
      <w:pPr>
        <w:spacing w:after="160" w:line="259" w:lineRule="auto"/>
        <w:ind w:firstLine="0"/>
      </w:pPr>
      <w:hyperlink r:id="rId23" w:history="1">
        <w:r w:rsidRPr="00576C0A">
          <w:rPr>
            <w:rStyle w:val="Hyperlink"/>
          </w:rPr>
          <w:t>https://projects.raspberrypi.org/en/projects/build-a-buggy/1</w:t>
        </w:r>
      </w:hyperlink>
    </w:p>
    <w:sectPr w:rsidR="00B14BF1">
      <w:headerReference w:type="default" r:id="rId24"/>
      <w:footerReference w:type="default" r:id="rId25"/>
      <w:headerReference w:type="firs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E6BAB" w14:textId="77777777" w:rsidR="0003725C" w:rsidRDefault="0003725C">
      <w:pPr>
        <w:spacing w:line="240" w:lineRule="auto"/>
      </w:pPr>
      <w:r>
        <w:separator/>
      </w:r>
    </w:p>
  </w:endnote>
  <w:endnote w:type="continuationSeparator" w:id="0">
    <w:p w14:paraId="238B4CCE" w14:textId="77777777" w:rsidR="0003725C" w:rsidRDefault="0003725C">
      <w:pPr>
        <w:spacing w:line="240" w:lineRule="auto"/>
      </w:pPr>
      <w:r>
        <w:continuationSeparator/>
      </w:r>
    </w:p>
  </w:endnote>
  <w:endnote w:type="continuationNotice" w:id="1">
    <w:p w14:paraId="671EAD32" w14:textId="77777777" w:rsidR="0003725C" w:rsidRDefault="0003725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461744DD" w14:textId="77777777" w:rsidTr="733B038C">
      <w:tc>
        <w:tcPr>
          <w:tcW w:w="3120" w:type="dxa"/>
        </w:tcPr>
        <w:p w14:paraId="5E0B7547" w14:textId="77777777" w:rsidR="733B038C" w:rsidRDefault="733B038C" w:rsidP="733B038C">
          <w:pPr>
            <w:pStyle w:val="Header"/>
            <w:ind w:left="-115"/>
          </w:pPr>
        </w:p>
      </w:tc>
      <w:tc>
        <w:tcPr>
          <w:tcW w:w="3120" w:type="dxa"/>
        </w:tcPr>
        <w:p w14:paraId="789F16C1" w14:textId="77777777" w:rsidR="733B038C" w:rsidRDefault="733B038C" w:rsidP="733B038C">
          <w:pPr>
            <w:pStyle w:val="Header"/>
            <w:jc w:val="center"/>
          </w:pPr>
        </w:p>
      </w:tc>
      <w:tc>
        <w:tcPr>
          <w:tcW w:w="3120" w:type="dxa"/>
        </w:tcPr>
        <w:p w14:paraId="0A38F4E2" w14:textId="77777777" w:rsidR="733B038C" w:rsidRDefault="733B038C" w:rsidP="733B038C">
          <w:pPr>
            <w:pStyle w:val="Header"/>
            <w:ind w:right="-115"/>
            <w:jc w:val="right"/>
          </w:pPr>
        </w:p>
      </w:tc>
    </w:tr>
  </w:tbl>
  <w:p w14:paraId="05B9A60F"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54E05C2F" w14:textId="77777777" w:rsidTr="733B038C">
      <w:tc>
        <w:tcPr>
          <w:tcW w:w="3120" w:type="dxa"/>
        </w:tcPr>
        <w:p w14:paraId="210CB8D1" w14:textId="77777777" w:rsidR="733B038C" w:rsidRDefault="733B038C" w:rsidP="733B038C">
          <w:pPr>
            <w:pStyle w:val="Header"/>
            <w:ind w:left="-115"/>
          </w:pPr>
        </w:p>
      </w:tc>
      <w:tc>
        <w:tcPr>
          <w:tcW w:w="3120" w:type="dxa"/>
        </w:tcPr>
        <w:p w14:paraId="001AFE00" w14:textId="77777777" w:rsidR="733B038C" w:rsidRDefault="733B038C" w:rsidP="733B038C">
          <w:pPr>
            <w:pStyle w:val="Header"/>
            <w:jc w:val="center"/>
          </w:pPr>
        </w:p>
      </w:tc>
      <w:tc>
        <w:tcPr>
          <w:tcW w:w="3120" w:type="dxa"/>
        </w:tcPr>
        <w:p w14:paraId="268EF1D6" w14:textId="77777777" w:rsidR="733B038C" w:rsidRDefault="733B038C" w:rsidP="733B038C">
          <w:pPr>
            <w:pStyle w:val="Header"/>
            <w:ind w:right="-115"/>
            <w:jc w:val="right"/>
          </w:pPr>
        </w:p>
      </w:tc>
    </w:tr>
  </w:tbl>
  <w:p w14:paraId="3E3D5D34"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DFAE1" w14:textId="77777777" w:rsidR="0003725C" w:rsidRDefault="0003725C">
      <w:pPr>
        <w:spacing w:line="240" w:lineRule="auto"/>
      </w:pPr>
      <w:r>
        <w:separator/>
      </w:r>
    </w:p>
  </w:footnote>
  <w:footnote w:type="continuationSeparator" w:id="0">
    <w:p w14:paraId="255BD201" w14:textId="77777777" w:rsidR="0003725C" w:rsidRDefault="0003725C">
      <w:pPr>
        <w:spacing w:line="240" w:lineRule="auto"/>
      </w:pPr>
      <w:r>
        <w:continuationSeparator/>
      </w:r>
    </w:p>
  </w:footnote>
  <w:footnote w:type="continuationNotice" w:id="1">
    <w:p w14:paraId="2474BDAD" w14:textId="77777777" w:rsidR="0003725C" w:rsidRDefault="0003725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2795E" w14:paraId="095B7822" w14:textId="77777777">
      <w:tc>
        <w:tcPr>
          <w:tcW w:w="3120" w:type="dxa"/>
        </w:tcPr>
        <w:p w14:paraId="23DA8C38" w14:textId="700A876D" w:rsidR="0022795E" w:rsidRDefault="0022795E" w:rsidP="0022795E">
          <w:pPr>
            <w:pStyle w:val="Header"/>
          </w:pPr>
          <w:r>
            <w:t>AI-CAR</w:t>
          </w:r>
        </w:p>
      </w:tc>
      <w:tc>
        <w:tcPr>
          <w:tcW w:w="3120" w:type="dxa"/>
        </w:tcPr>
        <w:p w14:paraId="7859C0AD" w14:textId="77777777" w:rsidR="0022795E" w:rsidRDefault="0022795E" w:rsidP="00904DBE">
          <w:pPr>
            <w:pStyle w:val="Header"/>
            <w:ind w:right="-115"/>
            <w:jc w:val="right"/>
          </w:pPr>
        </w:p>
      </w:tc>
      <w:tc>
        <w:tcPr>
          <w:tcW w:w="3120" w:type="dxa"/>
        </w:tcPr>
        <w:p w14:paraId="12420235" w14:textId="4C9E84CE" w:rsidR="0022795E" w:rsidRDefault="0022795E" w:rsidP="00904DBE">
          <w:pPr>
            <w:pStyle w:val="Header"/>
            <w:ind w:right="-115"/>
            <w:jc w:val="right"/>
          </w:pPr>
          <w:r>
            <w:fldChar w:fldCharType="begin"/>
          </w:r>
          <w:r>
            <w:instrText>PAGE</w:instrText>
          </w:r>
          <w:r>
            <w:fldChar w:fldCharType="separate"/>
          </w:r>
          <w:r>
            <w:rPr>
              <w:noProof/>
            </w:rPr>
            <w:t>2</w:t>
          </w:r>
          <w:r>
            <w:fldChar w:fldCharType="end"/>
          </w:r>
        </w:p>
      </w:tc>
    </w:tr>
  </w:tbl>
  <w:p w14:paraId="151C71C4"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600" w:firstRow="0" w:lastRow="0" w:firstColumn="0" w:lastColumn="0" w:noHBand="1" w:noVBand="1"/>
    </w:tblPr>
    <w:tblGrid>
      <w:gridCol w:w="3120"/>
      <w:gridCol w:w="3120"/>
      <w:gridCol w:w="3120"/>
    </w:tblGrid>
    <w:tr w:rsidR="733B038C" w14:paraId="3A0CA335" w14:textId="77777777" w:rsidTr="00FD478C">
      <w:tc>
        <w:tcPr>
          <w:tcW w:w="3120" w:type="dxa"/>
        </w:tcPr>
        <w:p w14:paraId="1048D0DC" w14:textId="0965BCD7" w:rsidR="733B038C" w:rsidRPr="00FD478C" w:rsidRDefault="0022795E" w:rsidP="00FD478C">
          <w:pPr>
            <w:pStyle w:val="Header"/>
          </w:pPr>
          <w:r>
            <w:t>AI-DRIVEN AUTONOMOUS CAR</w:t>
          </w:r>
        </w:p>
      </w:tc>
      <w:tc>
        <w:tcPr>
          <w:tcW w:w="3120" w:type="dxa"/>
        </w:tcPr>
        <w:p w14:paraId="548137CD" w14:textId="77777777" w:rsidR="733B038C" w:rsidRDefault="733B038C" w:rsidP="733B038C">
          <w:pPr>
            <w:pStyle w:val="Header"/>
            <w:jc w:val="center"/>
          </w:pPr>
        </w:p>
      </w:tc>
      <w:tc>
        <w:tcPr>
          <w:tcW w:w="3120" w:type="dxa"/>
        </w:tcPr>
        <w:p w14:paraId="7C468FEE" w14:textId="77777777" w:rsidR="733B038C" w:rsidRDefault="733B038C" w:rsidP="733B038C">
          <w:pPr>
            <w:pStyle w:val="Header"/>
            <w:ind w:right="-115"/>
            <w:jc w:val="right"/>
          </w:pPr>
        </w:p>
      </w:tc>
    </w:tr>
  </w:tbl>
  <w:p w14:paraId="11DE0AF0" w14:textId="77F4B087"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14478F"/>
    <w:multiLevelType w:val="hybridMultilevel"/>
    <w:tmpl w:val="0A664BF6"/>
    <w:lvl w:ilvl="0" w:tplc="8190E6B4">
      <w:start w:val="1"/>
      <w:numFmt w:val="bullet"/>
      <w:lvlText w:val="•"/>
      <w:lvlJc w:val="left"/>
      <w:pPr>
        <w:tabs>
          <w:tab w:val="num" w:pos="720"/>
        </w:tabs>
        <w:ind w:left="720" w:hanging="360"/>
      </w:pPr>
      <w:rPr>
        <w:rFonts w:ascii="Times New Roman" w:hAnsi="Times New Roman" w:hint="default"/>
      </w:rPr>
    </w:lvl>
    <w:lvl w:ilvl="1" w:tplc="31AAA042" w:tentative="1">
      <w:start w:val="1"/>
      <w:numFmt w:val="bullet"/>
      <w:lvlText w:val="•"/>
      <w:lvlJc w:val="left"/>
      <w:pPr>
        <w:tabs>
          <w:tab w:val="num" w:pos="1440"/>
        </w:tabs>
        <w:ind w:left="1440" w:hanging="360"/>
      </w:pPr>
      <w:rPr>
        <w:rFonts w:ascii="Times New Roman" w:hAnsi="Times New Roman" w:hint="default"/>
      </w:rPr>
    </w:lvl>
    <w:lvl w:ilvl="2" w:tplc="6B446DD0" w:tentative="1">
      <w:start w:val="1"/>
      <w:numFmt w:val="bullet"/>
      <w:lvlText w:val="•"/>
      <w:lvlJc w:val="left"/>
      <w:pPr>
        <w:tabs>
          <w:tab w:val="num" w:pos="2160"/>
        </w:tabs>
        <w:ind w:left="2160" w:hanging="360"/>
      </w:pPr>
      <w:rPr>
        <w:rFonts w:ascii="Times New Roman" w:hAnsi="Times New Roman" w:hint="default"/>
      </w:rPr>
    </w:lvl>
    <w:lvl w:ilvl="3" w:tplc="452E47C8" w:tentative="1">
      <w:start w:val="1"/>
      <w:numFmt w:val="bullet"/>
      <w:lvlText w:val="•"/>
      <w:lvlJc w:val="left"/>
      <w:pPr>
        <w:tabs>
          <w:tab w:val="num" w:pos="2880"/>
        </w:tabs>
        <w:ind w:left="2880" w:hanging="360"/>
      </w:pPr>
      <w:rPr>
        <w:rFonts w:ascii="Times New Roman" w:hAnsi="Times New Roman" w:hint="default"/>
      </w:rPr>
    </w:lvl>
    <w:lvl w:ilvl="4" w:tplc="11F2F424" w:tentative="1">
      <w:start w:val="1"/>
      <w:numFmt w:val="bullet"/>
      <w:lvlText w:val="•"/>
      <w:lvlJc w:val="left"/>
      <w:pPr>
        <w:tabs>
          <w:tab w:val="num" w:pos="3600"/>
        </w:tabs>
        <w:ind w:left="3600" w:hanging="360"/>
      </w:pPr>
      <w:rPr>
        <w:rFonts w:ascii="Times New Roman" w:hAnsi="Times New Roman" w:hint="default"/>
      </w:rPr>
    </w:lvl>
    <w:lvl w:ilvl="5" w:tplc="CAE66B40" w:tentative="1">
      <w:start w:val="1"/>
      <w:numFmt w:val="bullet"/>
      <w:lvlText w:val="•"/>
      <w:lvlJc w:val="left"/>
      <w:pPr>
        <w:tabs>
          <w:tab w:val="num" w:pos="4320"/>
        </w:tabs>
        <w:ind w:left="4320" w:hanging="360"/>
      </w:pPr>
      <w:rPr>
        <w:rFonts w:ascii="Times New Roman" w:hAnsi="Times New Roman" w:hint="default"/>
      </w:rPr>
    </w:lvl>
    <w:lvl w:ilvl="6" w:tplc="0A7EDA8C" w:tentative="1">
      <w:start w:val="1"/>
      <w:numFmt w:val="bullet"/>
      <w:lvlText w:val="•"/>
      <w:lvlJc w:val="left"/>
      <w:pPr>
        <w:tabs>
          <w:tab w:val="num" w:pos="5040"/>
        </w:tabs>
        <w:ind w:left="5040" w:hanging="360"/>
      </w:pPr>
      <w:rPr>
        <w:rFonts w:ascii="Times New Roman" w:hAnsi="Times New Roman" w:hint="default"/>
      </w:rPr>
    </w:lvl>
    <w:lvl w:ilvl="7" w:tplc="E9EA6FA4" w:tentative="1">
      <w:start w:val="1"/>
      <w:numFmt w:val="bullet"/>
      <w:lvlText w:val="•"/>
      <w:lvlJc w:val="left"/>
      <w:pPr>
        <w:tabs>
          <w:tab w:val="num" w:pos="5760"/>
        </w:tabs>
        <w:ind w:left="5760" w:hanging="360"/>
      </w:pPr>
      <w:rPr>
        <w:rFonts w:ascii="Times New Roman" w:hAnsi="Times New Roman" w:hint="default"/>
      </w:rPr>
    </w:lvl>
    <w:lvl w:ilvl="8" w:tplc="514C329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47FB29D5"/>
    <w:multiLevelType w:val="hybridMultilevel"/>
    <w:tmpl w:val="04244B5C"/>
    <w:lvl w:ilvl="0" w:tplc="7938FEB6">
      <w:start w:val="1"/>
      <w:numFmt w:val="bullet"/>
      <w:lvlText w:val="•"/>
      <w:lvlJc w:val="left"/>
      <w:pPr>
        <w:tabs>
          <w:tab w:val="num" w:pos="720"/>
        </w:tabs>
        <w:ind w:left="720" w:hanging="360"/>
      </w:pPr>
      <w:rPr>
        <w:rFonts w:ascii="Times New Roman" w:hAnsi="Times New Roman" w:hint="default"/>
      </w:rPr>
    </w:lvl>
    <w:lvl w:ilvl="1" w:tplc="55A86E02" w:tentative="1">
      <w:start w:val="1"/>
      <w:numFmt w:val="bullet"/>
      <w:lvlText w:val="•"/>
      <w:lvlJc w:val="left"/>
      <w:pPr>
        <w:tabs>
          <w:tab w:val="num" w:pos="1440"/>
        </w:tabs>
        <w:ind w:left="1440" w:hanging="360"/>
      </w:pPr>
      <w:rPr>
        <w:rFonts w:ascii="Times New Roman" w:hAnsi="Times New Roman" w:hint="default"/>
      </w:rPr>
    </w:lvl>
    <w:lvl w:ilvl="2" w:tplc="AD901D84" w:tentative="1">
      <w:start w:val="1"/>
      <w:numFmt w:val="bullet"/>
      <w:lvlText w:val="•"/>
      <w:lvlJc w:val="left"/>
      <w:pPr>
        <w:tabs>
          <w:tab w:val="num" w:pos="2160"/>
        </w:tabs>
        <w:ind w:left="2160" w:hanging="360"/>
      </w:pPr>
      <w:rPr>
        <w:rFonts w:ascii="Times New Roman" w:hAnsi="Times New Roman" w:hint="default"/>
      </w:rPr>
    </w:lvl>
    <w:lvl w:ilvl="3" w:tplc="AF26E4C6" w:tentative="1">
      <w:start w:val="1"/>
      <w:numFmt w:val="bullet"/>
      <w:lvlText w:val="•"/>
      <w:lvlJc w:val="left"/>
      <w:pPr>
        <w:tabs>
          <w:tab w:val="num" w:pos="2880"/>
        </w:tabs>
        <w:ind w:left="2880" w:hanging="360"/>
      </w:pPr>
      <w:rPr>
        <w:rFonts w:ascii="Times New Roman" w:hAnsi="Times New Roman" w:hint="default"/>
      </w:rPr>
    </w:lvl>
    <w:lvl w:ilvl="4" w:tplc="19A2B162" w:tentative="1">
      <w:start w:val="1"/>
      <w:numFmt w:val="bullet"/>
      <w:lvlText w:val="•"/>
      <w:lvlJc w:val="left"/>
      <w:pPr>
        <w:tabs>
          <w:tab w:val="num" w:pos="3600"/>
        </w:tabs>
        <w:ind w:left="3600" w:hanging="360"/>
      </w:pPr>
      <w:rPr>
        <w:rFonts w:ascii="Times New Roman" w:hAnsi="Times New Roman" w:hint="default"/>
      </w:rPr>
    </w:lvl>
    <w:lvl w:ilvl="5" w:tplc="7162413C" w:tentative="1">
      <w:start w:val="1"/>
      <w:numFmt w:val="bullet"/>
      <w:lvlText w:val="•"/>
      <w:lvlJc w:val="left"/>
      <w:pPr>
        <w:tabs>
          <w:tab w:val="num" w:pos="4320"/>
        </w:tabs>
        <w:ind w:left="4320" w:hanging="360"/>
      </w:pPr>
      <w:rPr>
        <w:rFonts w:ascii="Times New Roman" w:hAnsi="Times New Roman" w:hint="default"/>
      </w:rPr>
    </w:lvl>
    <w:lvl w:ilvl="6" w:tplc="E8BC26CE" w:tentative="1">
      <w:start w:val="1"/>
      <w:numFmt w:val="bullet"/>
      <w:lvlText w:val="•"/>
      <w:lvlJc w:val="left"/>
      <w:pPr>
        <w:tabs>
          <w:tab w:val="num" w:pos="5040"/>
        </w:tabs>
        <w:ind w:left="5040" w:hanging="360"/>
      </w:pPr>
      <w:rPr>
        <w:rFonts w:ascii="Times New Roman" w:hAnsi="Times New Roman" w:hint="default"/>
      </w:rPr>
    </w:lvl>
    <w:lvl w:ilvl="7" w:tplc="16EA7A62" w:tentative="1">
      <w:start w:val="1"/>
      <w:numFmt w:val="bullet"/>
      <w:lvlText w:val="•"/>
      <w:lvlJc w:val="left"/>
      <w:pPr>
        <w:tabs>
          <w:tab w:val="num" w:pos="5760"/>
        </w:tabs>
        <w:ind w:left="5760" w:hanging="360"/>
      </w:pPr>
      <w:rPr>
        <w:rFonts w:ascii="Times New Roman" w:hAnsi="Times New Roman" w:hint="default"/>
      </w:rPr>
    </w:lvl>
    <w:lvl w:ilvl="8" w:tplc="7A42A02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77A12384"/>
    <w:multiLevelType w:val="hybridMultilevel"/>
    <w:tmpl w:val="6CC88F44"/>
    <w:lvl w:ilvl="0" w:tplc="92149744">
      <w:start w:val="1"/>
      <w:numFmt w:val="bullet"/>
      <w:lvlText w:val="•"/>
      <w:lvlJc w:val="left"/>
      <w:pPr>
        <w:tabs>
          <w:tab w:val="num" w:pos="720"/>
        </w:tabs>
        <w:ind w:left="720" w:hanging="360"/>
      </w:pPr>
      <w:rPr>
        <w:rFonts w:ascii="Times New Roman" w:hAnsi="Times New Roman" w:hint="default"/>
      </w:rPr>
    </w:lvl>
    <w:lvl w:ilvl="1" w:tplc="7E808698" w:tentative="1">
      <w:start w:val="1"/>
      <w:numFmt w:val="bullet"/>
      <w:lvlText w:val="•"/>
      <w:lvlJc w:val="left"/>
      <w:pPr>
        <w:tabs>
          <w:tab w:val="num" w:pos="1440"/>
        </w:tabs>
        <w:ind w:left="1440" w:hanging="360"/>
      </w:pPr>
      <w:rPr>
        <w:rFonts w:ascii="Times New Roman" w:hAnsi="Times New Roman" w:hint="default"/>
      </w:rPr>
    </w:lvl>
    <w:lvl w:ilvl="2" w:tplc="D46CB39E" w:tentative="1">
      <w:start w:val="1"/>
      <w:numFmt w:val="bullet"/>
      <w:lvlText w:val="•"/>
      <w:lvlJc w:val="left"/>
      <w:pPr>
        <w:tabs>
          <w:tab w:val="num" w:pos="2160"/>
        </w:tabs>
        <w:ind w:left="2160" w:hanging="360"/>
      </w:pPr>
      <w:rPr>
        <w:rFonts w:ascii="Times New Roman" w:hAnsi="Times New Roman" w:hint="default"/>
      </w:rPr>
    </w:lvl>
    <w:lvl w:ilvl="3" w:tplc="5C129B2E" w:tentative="1">
      <w:start w:val="1"/>
      <w:numFmt w:val="bullet"/>
      <w:lvlText w:val="•"/>
      <w:lvlJc w:val="left"/>
      <w:pPr>
        <w:tabs>
          <w:tab w:val="num" w:pos="2880"/>
        </w:tabs>
        <w:ind w:left="2880" w:hanging="360"/>
      </w:pPr>
      <w:rPr>
        <w:rFonts w:ascii="Times New Roman" w:hAnsi="Times New Roman" w:hint="default"/>
      </w:rPr>
    </w:lvl>
    <w:lvl w:ilvl="4" w:tplc="B5260B36" w:tentative="1">
      <w:start w:val="1"/>
      <w:numFmt w:val="bullet"/>
      <w:lvlText w:val="•"/>
      <w:lvlJc w:val="left"/>
      <w:pPr>
        <w:tabs>
          <w:tab w:val="num" w:pos="3600"/>
        </w:tabs>
        <w:ind w:left="3600" w:hanging="360"/>
      </w:pPr>
      <w:rPr>
        <w:rFonts w:ascii="Times New Roman" w:hAnsi="Times New Roman" w:hint="default"/>
      </w:rPr>
    </w:lvl>
    <w:lvl w:ilvl="5" w:tplc="569406E6" w:tentative="1">
      <w:start w:val="1"/>
      <w:numFmt w:val="bullet"/>
      <w:lvlText w:val="•"/>
      <w:lvlJc w:val="left"/>
      <w:pPr>
        <w:tabs>
          <w:tab w:val="num" w:pos="4320"/>
        </w:tabs>
        <w:ind w:left="4320" w:hanging="360"/>
      </w:pPr>
      <w:rPr>
        <w:rFonts w:ascii="Times New Roman" w:hAnsi="Times New Roman" w:hint="default"/>
      </w:rPr>
    </w:lvl>
    <w:lvl w:ilvl="6" w:tplc="F91C3D76" w:tentative="1">
      <w:start w:val="1"/>
      <w:numFmt w:val="bullet"/>
      <w:lvlText w:val="•"/>
      <w:lvlJc w:val="left"/>
      <w:pPr>
        <w:tabs>
          <w:tab w:val="num" w:pos="5040"/>
        </w:tabs>
        <w:ind w:left="5040" w:hanging="360"/>
      </w:pPr>
      <w:rPr>
        <w:rFonts w:ascii="Times New Roman" w:hAnsi="Times New Roman" w:hint="default"/>
      </w:rPr>
    </w:lvl>
    <w:lvl w:ilvl="7" w:tplc="303CF1A0" w:tentative="1">
      <w:start w:val="1"/>
      <w:numFmt w:val="bullet"/>
      <w:lvlText w:val="•"/>
      <w:lvlJc w:val="left"/>
      <w:pPr>
        <w:tabs>
          <w:tab w:val="num" w:pos="5760"/>
        </w:tabs>
        <w:ind w:left="5760" w:hanging="360"/>
      </w:pPr>
      <w:rPr>
        <w:rFonts w:ascii="Times New Roman" w:hAnsi="Times New Roman" w:hint="default"/>
      </w:rPr>
    </w:lvl>
    <w:lvl w:ilvl="8" w:tplc="155CE006" w:tentative="1">
      <w:start w:val="1"/>
      <w:numFmt w:val="bullet"/>
      <w:lvlText w:val="•"/>
      <w:lvlJc w:val="left"/>
      <w:pPr>
        <w:tabs>
          <w:tab w:val="num" w:pos="6480"/>
        </w:tabs>
        <w:ind w:left="6480" w:hanging="360"/>
      </w:pPr>
      <w:rPr>
        <w:rFonts w:ascii="Times New Roman" w:hAnsi="Times New Roman" w:hint="default"/>
      </w:rPr>
    </w:lvl>
  </w:abstractNum>
  <w:num w:numId="1" w16cid:durableId="1995841518">
    <w:abstractNumId w:val="2"/>
  </w:num>
  <w:num w:numId="2" w16cid:durableId="465049542">
    <w:abstractNumId w:val="0"/>
  </w:num>
  <w:num w:numId="3" w16cid:durableId="15299537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7"/>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795E"/>
    <w:rsid w:val="0003725C"/>
    <w:rsid w:val="0006257D"/>
    <w:rsid w:val="0020554F"/>
    <w:rsid w:val="0022795E"/>
    <w:rsid w:val="002C3BE4"/>
    <w:rsid w:val="002F7E04"/>
    <w:rsid w:val="00371BD9"/>
    <w:rsid w:val="0042207D"/>
    <w:rsid w:val="00474D2C"/>
    <w:rsid w:val="004C683E"/>
    <w:rsid w:val="004D1F0B"/>
    <w:rsid w:val="00500997"/>
    <w:rsid w:val="00530EF3"/>
    <w:rsid w:val="00575B0D"/>
    <w:rsid w:val="00576C0A"/>
    <w:rsid w:val="005936DA"/>
    <w:rsid w:val="005C3578"/>
    <w:rsid w:val="00604652"/>
    <w:rsid w:val="006C101C"/>
    <w:rsid w:val="006E1EA5"/>
    <w:rsid w:val="006F4709"/>
    <w:rsid w:val="00702B81"/>
    <w:rsid w:val="00727711"/>
    <w:rsid w:val="00737CEC"/>
    <w:rsid w:val="0074264E"/>
    <w:rsid w:val="00796468"/>
    <w:rsid w:val="007D4A2B"/>
    <w:rsid w:val="007E2D6A"/>
    <w:rsid w:val="008078FA"/>
    <w:rsid w:val="00823731"/>
    <w:rsid w:val="00904DBE"/>
    <w:rsid w:val="009678DE"/>
    <w:rsid w:val="00A75901"/>
    <w:rsid w:val="00B14BF1"/>
    <w:rsid w:val="00B5233A"/>
    <w:rsid w:val="00BA6612"/>
    <w:rsid w:val="00BF4087"/>
    <w:rsid w:val="00C26C30"/>
    <w:rsid w:val="00C72D28"/>
    <w:rsid w:val="00CA1E31"/>
    <w:rsid w:val="00CD7F50"/>
    <w:rsid w:val="00DA395D"/>
    <w:rsid w:val="00DF1ADF"/>
    <w:rsid w:val="00DF3215"/>
    <w:rsid w:val="00E078FD"/>
    <w:rsid w:val="00E23707"/>
    <w:rsid w:val="00E879E7"/>
    <w:rsid w:val="00F147ED"/>
    <w:rsid w:val="00F43ACD"/>
    <w:rsid w:val="00F46308"/>
    <w:rsid w:val="00F941E8"/>
    <w:rsid w:val="00FA4C9E"/>
    <w:rsid w:val="00FD478C"/>
    <w:rsid w:val="00FF1E90"/>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shapelayout v:ext="edit">
      <o:idmap v:ext="edit" data="2"/>
    </o:shapelayout>
  </w:shapeDefaults>
  <w:decimalSymbol w:val="."/>
  <w:listSeparator w:val=","/>
  <w14:docId w14:val="5D3B7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autoRedefine/>
    <w:uiPriority w:val="9"/>
    <w:qFormat/>
    <w:rsid w:val="00576C0A"/>
    <w:pPr>
      <w:ind w:firstLine="0"/>
      <w:jc w:val="center"/>
      <w:outlineLvl w:val="0"/>
    </w:pPr>
    <w:rPr>
      <w:b/>
      <w:bCs/>
      <w:sz w:val="28"/>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576C0A"/>
    <w:rPr>
      <w:b/>
      <w:bCs/>
      <w:sz w:val="28"/>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22795E"/>
    <w:pPr>
      <w:spacing w:line="240" w:lineRule="auto"/>
      <w:ind w:left="720" w:firstLine="0"/>
      <w:contextualSpacing/>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737CEC"/>
    <w:rPr>
      <w:color w:val="605E5C"/>
      <w:shd w:val="clear" w:color="auto" w:fill="E1DFDD"/>
    </w:rPr>
  </w:style>
  <w:style w:type="paragraph" w:styleId="TOCHeading">
    <w:name w:val="TOC Heading"/>
    <w:basedOn w:val="Heading1"/>
    <w:next w:val="Normal"/>
    <w:uiPriority w:val="39"/>
    <w:unhideWhenUsed/>
    <w:qFormat/>
    <w:rsid w:val="00576C0A"/>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576C0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305931">
      <w:bodyDiv w:val="1"/>
      <w:marLeft w:val="0"/>
      <w:marRight w:val="0"/>
      <w:marTop w:val="0"/>
      <w:marBottom w:val="0"/>
      <w:divBdr>
        <w:top w:val="none" w:sz="0" w:space="0" w:color="auto"/>
        <w:left w:val="none" w:sz="0" w:space="0" w:color="auto"/>
        <w:bottom w:val="none" w:sz="0" w:space="0" w:color="auto"/>
        <w:right w:val="none" w:sz="0" w:space="0" w:color="auto"/>
      </w:divBdr>
      <w:divsChild>
        <w:div w:id="1249073259">
          <w:marLeft w:val="547"/>
          <w:marRight w:val="0"/>
          <w:marTop w:val="0"/>
          <w:marBottom w:val="0"/>
          <w:divBdr>
            <w:top w:val="none" w:sz="0" w:space="0" w:color="auto"/>
            <w:left w:val="none" w:sz="0" w:space="0" w:color="auto"/>
            <w:bottom w:val="none" w:sz="0" w:space="0" w:color="auto"/>
            <w:right w:val="none" w:sz="0" w:space="0" w:color="auto"/>
          </w:divBdr>
        </w:div>
      </w:divsChild>
    </w:div>
    <w:div w:id="1020160328">
      <w:bodyDiv w:val="1"/>
      <w:marLeft w:val="0"/>
      <w:marRight w:val="0"/>
      <w:marTop w:val="0"/>
      <w:marBottom w:val="0"/>
      <w:divBdr>
        <w:top w:val="none" w:sz="0" w:space="0" w:color="auto"/>
        <w:left w:val="none" w:sz="0" w:space="0" w:color="auto"/>
        <w:bottom w:val="none" w:sz="0" w:space="0" w:color="auto"/>
        <w:right w:val="none" w:sz="0" w:space="0" w:color="auto"/>
      </w:divBdr>
      <w:divsChild>
        <w:div w:id="452215354">
          <w:marLeft w:val="547"/>
          <w:marRight w:val="0"/>
          <w:marTop w:val="0"/>
          <w:marBottom w:val="0"/>
          <w:divBdr>
            <w:top w:val="none" w:sz="0" w:space="0" w:color="auto"/>
            <w:left w:val="none" w:sz="0" w:space="0" w:color="auto"/>
            <w:bottom w:val="none" w:sz="0" w:space="0" w:color="auto"/>
            <w:right w:val="none" w:sz="0" w:space="0" w:color="auto"/>
          </w:divBdr>
        </w:div>
      </w:divsChild>
    </w:div>
    <w:div w:id="1024944043">
      <w:bodyDiv w:val="1"/>
      <w:marLeft w:val="0"/>
      <w:marRight w:val="0"/>
      <w:marTop w:val="0"/>
      <w:marBottom w:val="0"/>
      <w:divBdr>
        <w:top w:val="none" w:sz="0" w:space="0" w:color="auto"/>
        <w:left w:val="none" w:sz="0" w:space="0" w:color="auto"/>
        <w:bottom w:val="none" w:sz="0" w:space="0" w:color="auto"/>
        <w:right w:val="none" w:sz="0" w:space="0" w:color="auto"/>
      </w:divBdr>
      <w:divsChild>
        <w:div w:id="132477297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gif"/><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yperlink" Target="https://www.tensorflow.org/tutorials/images/cnn"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youtu.be/XYsQMrzDtBg"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docs.arducam.com/Raspberry-Pi-Camera/Native-camera/Libcamera-User-Guide/" TargetMode="Externa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projects.raspberrypi.org/en/projects/build-a-buggy/1"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raspberrypi.com/documentation/computers/raspberry-pi.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ocs.python.org/3.12/library/index.html" TargetMode="External"/><Relationship Id="rId27" Type="http://schemas.openxmlformats.org/officeDocument/2006/relationships/footer" Target="footer2.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jan%20GJ\AppData\Local\Microsoft\Office\16.0\DTS\en-IN%7bEEF2E2E4-6A67-4CC2-92E7-79DF53A288F1%7d\%7b9C5A52F7-2D18-48E9-8851-19CA05A45E3A%7d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C4B40D6CD584A0E9E27691250339AD4"/>
        <w:category>
          <w:name w:val="General"/>
          <w:gallery w:val="placeholder"/>
        </w:category>
        <w:types>
          <w:type w:val="bbPlcHdr"/>
        </w:types>
        <w:behaviors>
          <w:behavior w:val="content"/>
        </w:behaviors>
        <w:guid w:val="{6DF5C887-F6D0-46B9-B3B6-1D96695F72A4}"/>
      </w:docPartPr>
      <w:docPartBody>
        <w:p w:rsidR="00000000" w:rsidRDefault="00000000">
          <w:pPr>
            <w:pStyle w:val="DC4B40D6CD584A0E9E27691250339AD4"/>
          </w:pPr>
          <w:r w:rsidRPr="576062CF">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951"/>
    <w:rsid w:val="003F49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0" w:line="480" w:lineRule="auto"/>
      <w:jc w:val="center"/>
      <w:outlineLvl w:val="0"/>
    </w:pPr>
    <w:rPr>
      <w:rFonts w:eastAsiaTheme="minorHAnsi"/>
      <w:b/>
      <w:bCs/>
      <w:kern w:val="0"/>
      <w:lang w:val="en-US" w:eastAsia="en-US"/>
    </w:rPr>
  </w:style>
  <w:style w:type="paragraph" w:styleId="Heading3">
    <w:name w:val="heading 3"/>
    <w:basedOn w:val="Normal"/>
    <w:next w:val="Normal"/>
    <w:link w:val="Heading3Char"/>
    <w:uiPriority w:val="9"/>
    <w:unhideWhenUsed/>
    <w:qFormat/>
    <w:pPr>
      <w:spacing w:after="0" w:line="480" w:lineRule="auto"/>
      <w:outlineLvl w:val="2"/>
    </w:pPr>
    <w:rPr>
      <w:rFonts w:eastAsiaTheme="minorHAnsi"/>
      <w:b/>
      <w:bCs/>
      <w:i/>
      <w:iCs/>
      <w:kern w:val="0"/>
      <w:lang w:val="en-US" w:eastAsia="en-US"/>
    </w:rPr>
  </w:style>
  <w:style w:type="paragraph" w:styleId="Heading4">
    <w:name w:val="heading 4"/>
    <w:basedOn w:val="Normal"/>
    <w:next w:val="Normal"/>
    <w:link w:val="Heading4Char"/>
    <w:uiPriority w:val="9"/>
    <w:unhideWhenUsed/>
    <w:qFormat/>
    <w:pPr>
      <w:spacing w:after="0" w:line="480" w:lineRule="auto"/>
      <w:outlineLvl w:val="3"/>
    </w:pPr>
    <w:rPr>
      <w:rFonts w:eastAsiaTheme="minorHAnsi"/>
      <w:b/>
      <w:bCs/>
      <w:kern w:val="0"/>
      <w:lang w:val="en-US" w:eastAsia="en-US"/>
    </w:rPr>
  </w:style>
  <w:style w:type="paragraph" w:styleId="Heading5">
    <w:name w:val="heading 5"/>
    <w:basedOn w:val="Normal"/>
    <w:next w:val="Normal"/>
    <w:link w:val="Heading5Char"/>
    <w:uiPriority w:val="9"/>
    <w:unhideWhenUsed/>
    <w:qFormat/>
    <w:pPr>
      <w:spacing w:after="0" w:line="480" w:lineRule="auto"/>
      <w:outlineLvl w:val="4"/>
    </w:pPr>
    <w:rPr>
      <w:rFonts w:eastAsiaTheme="minorHAnsi"/>
      <w:b/>
      <w:bCs/>
      <w:i/>
      <w:iCs/>
      <w:kern w:val="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E71C24F1F440FA99BB050E04DBF30D">
    <w:name w:val="F2E71C24F1F440FA99BB050E04DBF30D"/>
  </w:style>
  <w:style w:type="paragraph" w:customStyle="1" w:styleId="B219A851A4474EBFA9FD5939497F8118">
    <w:name w:val="B219A851A4474EBFA9FD5939497F8118"/>
  </w:style>
  <w:style w:type="paragraph" w:customStyle="1" w:styleId="0222A52DE6B84C04AAD3B2655869E1F2">
    <w:name w:val="0222A52DE6B84C04AAD3B2655869E1F2"/>
  </w:style>
  <w:style w:type="paragraph" w:customStyle="1" w:styleId="FF33E7309922416CA42FB0ED09A48F3A">
    <w:name w:val="FF33E7309922416CA42FB0ED09A48F3A"/>
  </w:style>
  <w:style w:type="paragraph" w:customStyle="1" w:styleId="09642C1CCF594587BD81AB4E1ACC8195">
    <w:name w:val="09642C1CCF594587BD81AB4E1ACC8195"/>
  </w:style>
  <w:style w:type="paragraph" w:customStyle="1" w:styleId="0978DBE2334546E495F5F4A45A6D6015">
    <w:name w:val="0978DBE2334546E495F5F4A45A6D6015"/>
  </w:style>
  <w:style w:type="paragraph" w:customStyle="1" w:styleId="95533860D50F44FCBD78449D78D5B622">
    <w:name w:val="95533860D50F44FCBD78449D78D5B622"/>
  </w:style>
  <w:style w:type="paragraph" w:customStyle="1" w:styleId="CB68D245DB5845D0B29AAE7947057ADB">
    <w:name w:val="CB68D245DB5845D0B29AAE7947057ADB"/>
  </w:style>
  <w:style w:type="paragraph" w:customStyle="1" w:styleId="C7E4371C79F54864BE32B10D677F1010">
    <w:name w:val="C7E4371C79F54864BE32B10D677F1010"/>
  </w:style>
  <w:style w:type="paragraph" w:customStyle="1" w:styleId="DC4B40D6CD584A0E9E27691250339AD4">
    <w:name w:val="DC4B40D6CD584A0E9E27691250339AD4"/>
  </w:style>
  <w:style w:type="character" w:styleId="Strong">
    <w:name w:val="Strong"/>
    <w:basedOn w:val="DefaultParagraphFont"/>
    <w:uiPriority w:val="22"/>
    <w:qFormat/>
    <w:rPr>
      <w:b/>
      <w:bCs/>
    </w:rPr>
  </w:style>
  <w:style w:type="paragraph" w:customStyle="1" w:styleId="87B7D8ABE0724BBDB54D2F0299928279">
    <w:name w:val="87B7D8ABE0724BBDB54D2F0299928279"/>
  </w:style>
  <w:style w:type="character" w:styleId="Emphasis">
    <w:name w:val="Emphasis"/>
    <w:basedOn w:val="DefaultParagraphFont"/>
    <w:uiPriority w:val="20"/>
    <w:qFormat/>
    <w:rPr>
      <w:i/>
      <w:iCs/>
    </w:rPr>
  </w:style>
  <w:style w:type="paragraph" w:customStyle="1" w:styleId="17C37EFB284F466E96571D7538CBF4B6">
    <w:name w:val="17C37EFB284F466E96571D7538CBF4B6"/>
  </w:style>
  <w:style w:type="paragraph" w:customStyle="1" w:styleId="B62A00855D4B4348A8345BF1A4CCEDB9">
    <w:name w:val="B62A00855D4B4348A8345BF1A4CCEDB9"/>
  </w:style>
  <w:style w:type="paragraph" w:customStyle="1" w:styleId="FD57BA8F46BF41F8B30A64E7ABD09048">
    <w:name w:val="FD57BA8F46BF41F8B30A64E7ABD09048"/>
  </w:style>
  <w:style w:type="paragraph" w:customStyle="1" w:styleId="A7F5E449EFF94AB6BCA2BB040D262850">
    <w:name w:val="A7F5E449EFF94AB6BCA2BB040D262850"/>
  </w:style>
  <w:style w:type="character" w:customStyle="1" w:styleId="Heading1Char">
    <w:name w:val="Heading 1 Char"/>
    <w:basedOn w:val="DefaultParagraphFont"/>
    <w:link w:val="Heading1"/>
    <w:uiPriority w:val="9"/>
    <w:rPr>
      <w:rFonts w:eastAsiaTheme="minorHAnsi"/>
      <w:b/>
      <w:bCs/>
      <w:kern w:val="0"/>
      <w:lang w:val="en-US" w:eastAsia="en-US"/>
    </w:rPr>
  </w:style>
  <w:style w:type="paragraph" w:customStyle="1" w:styleId="3E45AEF141FB44638D6F0B47E652EDDB">
    <w:name w:val="3E45AEF141FB44638D6F0B47E652EDDB"/>
  </w:style>
  <w:style w:type="paragraph" w:customStyle="1" w:styleId="EA2739A077CC42F1A619FE202672857E">
    <w:name w:val="EA2739A077CC42F1A619FE202672857E"/>
  </w:style>
  <w:style w:type="paragraph" w:customStyle="1" w:styleId="EBAE0337B66045E395A3167EA6B5EFDF">
    <w:name w:val="EBAE0337B66045E395A3167EA6B5EFDF"/>
  </w:style>
  <w:style w:type="paragraph" w:customStyle="1" w:styleId="292C6F3DA77547C6B5EEAAD1709F6F4E">
    <w:name w:val="292C6F3DA77547C6B5EEAAD1709F6F4E"/>
  </w:style>
  <w:style w:type="character" w:customStyle="1" w:styleId="Heading3Char">
    <w:name w:val="Heading 3 Char"/>
    <w:basedOn w:val="DefaultParagraphFont"/>
    <w:link w:val="Heading3"/>
    <w:uiPriority w:val="9"/>
    <w:rPr>
      <w:rFonts w:eastAsiaTheme="minorHAnsi"/>
      <w:b/>
      <w:bCs/>
      <w:i/>
      <w:iCs/>
      <w:kern w:val="0"/>
      <w:lang w:val="en-US" w:eastAsia="en-US"/>
    </w:rPr>
  </w:style>
  <w:style w:type="paragraph" w:customStyle="1" w:styleId="11EEB1F9FD5C46F980EB960F1C56F23F">
    <w:name w:val="11EEB1F9FD5C46F980EB960F1C56F23F"/>
  </w:style>
  <w:style w:type="paragraph" w:customStyle="1" w:styleId="CCFD1A7E009848FAAE3C6366166A119D">
    <w:name w:val="CCFD1A7E009848FAAE3C6366166A119D"/>
  </w:style>
  <w:style w:type="character" w:customStyle="1" w:styleId="Heading4Char">
    <w:name w:val="Heading 4 Char"/>
    <w:basedOn w:val="DefaultParagraphFont"/>
    <w:link w:val="Heading4"/>
    <w:uiPriority w:val="9"/>
    <w:rPr>
      <w:rFonts w:eastAsiaTheme="minorHAnsi"/>
      <w:b/>
      <w:bCs/>
      <w:kern w:val="0"/>
      <w:lang w:val="en-US" w:eastAsia="en-US"/>
    </w:rPr>
  </w:style>
  <w:style w:type="paragraph" w:customStyle="1" w:styleId="3686EEBD2DAB4E6884F0E4B4744032EF">
    <w:name w:val="3686EEBD2DAB4E6884F0E4B4744032EF"/>
  </w:style>
  <w:style w:type="paragraph" w:customStyle="1" w:styleId="CE3080BC5F4D4CCFBE8471E5945C8C52">
    <w:name w:val="CE3080BC5F4D4CCFBE8471E5945C8C52"/>
  </w:style>
  <w:style w:type="paragraph" w:customStyle="1" w:styleId="3BE01B8B756D4FFC8AD67A48BFA7EDDC">
    <w:name w:val="3BE01B8B756D4FFC8AD67A48BFA7EDDC"/>
  </w:style>
  <w:style w:type="paragraph" w:customStyle="1" w:styleId="E6072A2F6E014D8B994247AF549C1B31">
    <w:name w:val="E6072A2F6E014D8B994247AF549C1B31"/>
  </w:style>
  <w:style w:type="character" w:customStyle="1" w:styleId="Heading5Char">
    <w:name w:val="Heading 5 Char"/>
    <w:basedOn w:val="DefaultParagraphFont"/>
    <w:link w:val="Heading5"/>
    <w:uiPriority w:val="9"/>
    <w:rPr>
      <w:rFonts w:eastAsiaTheme="minorHAnsi"/>
      <w:b/>
      <w:bCs/>
      <w:i/>
      <w:iCs/>
      <w:kern w:val="0"/>
      <w:lang w:val="en-US" w:eastAsia="en-US"/>
    </w:rPr>
  </w:style>
  <w:style w:type="paragraph" w:customStyle="1" w:styleId="D93D353215714E2C81E515A79F786B39">
    <w:name w:val="D93D353215714E2C81E515A79F786B39"/>
  </w:style>
  <w:style w:type="paragraph" w:customStyle="1" w:styleId="063776358BBE47228A12B7F708E16E04">
    <w:name w:val="063776358BBE47228A12B7F708E16E04"/>
  </w:style>
  <w:style w:type="paragraph" w:customStyle="1" w:styleId="296E4DEBF18C4E84B3B0E3DBA4EC3FFD">
    <w:name w:val="296E4DEBF18C4E84B3B0E3DBA4EC3FFD"/>
  </w:style>
  <w:style w:type="paragraph" w:customStyle="1" w:styleId="FDB0C7BFEDCE4BCDB4004B1E20BC26CF">
    <w:name w:val="FDB0C7BFEDCE4BCDB4004B1E20BC26CF"/>
  </w:style>
  <w:style w:type="paragraph" w:customStyle="1" w:styleId="59C8ABB1F9FA448FAE588651D9170F47">
    <w:name w:val="59C8ABB1F9FA448FAE588651D9170F47"/>
  </w:style>
  <w:style w:type="paragraph" w:customStyle="1" w:styleId="F1B9C31AD02E4AA7AFC9DCA5F148ED9C">
    <w:name w:val="F1B9C31AD02E4AA7AFC9DCA5F148ED9C"/>
  </w:style>
  <w:style w:type="paragraph" w:customStyle="1" w:styleId="CDE45D70A14F43C381AFE44D4333C05E">
    <w:name w:val="CDE45D70A14F43C381AFE44D4333C05E"/>
  </w:style>
  <w:style w:type="paragraph" w:customStyle="1" w:styleId="E9E78FAE53CD4F3D81FBBF07F27D0C26">
    <w:name w:val="E9E78FAE53CD4F3D81FBBF07F27D0C26"/>
  </w:style>
  <w:style w:type="paragraph" w:customStyle="1" w:styleId="15EE753B4F2B4BBB958C136E6E7490D9">
    <w:name w:val="15EE753B4F2B4BBB958C136E6E7490D9"/>
  </w:style>
  <w:style w:type="paragraph" w:customStyle="1" w:styleId="EE821195EAEE45A789620FB78F5ABF6D">
    <w:name w:val="EE821195EAEE45A789620FB78F5ABF6D"/>
  </w:style>
  <w:style w:type="paragraph" w:customStyle="1" w:styleId="E0BE546854FA42D6B01E271D56021C55">
    <w:name w:val="E0BE546854FA42D6B01E271D56021C55"/>
  </w:style>
  <w:style w:type="paragraph" w:customStyle="1" w:styleId="39392E8E33744365801683B3F3E3A52C">
    <w:name w:val="39392E8E33744365801683B3F3E3A52C"/>
  </w:style>
  <w:style w:type="paragraph" w:customStyle="1" w:styleId="E159B62967504224A765FFB0353BEF50">
    <w:name w:val="E159B62967504224A765FFB0353BEF50"/>
  </w:style>
  <w:style w:type="paragraph" w:customStyle="1" w:styleId="3FAD33DF8068401FA73150511BE21F3F">
    <w:name w:val="3FAD33DF8068401FA73150511BE21F3F"/>
  </w:style>
  <w:style w:type="paragraph" w:customStyle="1" w:styleId="EF0DBC0BC316431CA748B21D937ED043">
    <w:name w:val="EF0DBC0BC316431CA748B21D937ED043"/>
  </w:style>
  <w:style w:type="paragraph" w:customStyle="1" w:styleId="EBAE6DA75DA940008A8B92FD9446955D">
    <w:name w:val="EBAE6DA75DA940008A8B92FD9446955D"/>
  </w:style>
  <w:style w:type="paragraph" w:customStyle="1" w:styleId="3DAA937E4A04487DBDDB3AF557661DAB">
    <w:name w:val="3DAA937E4A04487DBDDB3AF557661DAB"/>
  </w:style>
  <w:style w:type="paragraph" w:customStyle="1" w:styleId="CCF1EBD36EFC40949718A5B8BD33200C">
    <w:name w:val="CCF1EBD36EFC40949718A5B8BD33200C"/>
  </w:style>
  <w:style w:type="paragraph" w:customStyle="1" w:styleId="5E0B7B6343584490B241642D4879B090">
    <w:name w:val="5E0B7B6343584490B241642D4879B090"/>
  </w:style>
  <w:style w:type="paragraph" w:customStyle="1" w:styleId="1A1E5A66AAA449AFBF184810667BB938">
    <w:name w:val="1A1E5A66AAA449AFBF184810667BB938"/>
  </w:style>
  <w:style w:type="paragraph" w:customStyle="1" w:styleId="E6F2522B155C4EC9B93EECCC0E7E9127">
    <w:name w:val="E6F2522B155C4EC9B93EECCC0E7E9127"/>
  </w:style>
  <w:style w:type="paragraph" w:customStyle="1" w:styleId="6D1ACF873CDB475598FFFCE506767804">
    <w:name w:val="6D1ACF873CDB475598FFFCE506767804"/>
  </w:style>
  <w:style w:type="paragraph" w:customStyle="1" w:styleId="2B6C34C32A50444BB9158E09A69CACDC">
    <w:name w:val="2B6C34C32A50444BB9158E09A69CACDC"/>
  </w:style>
  <w:style w:type="paragraph" w:customStyle="1" w:styleId="1C7348B15C71413E8A09A5D269E99B26">
    <w:name w:val="1C7348B15C71413E8A09A5D269E99B26"/>
  </w:style>
  <w:style w:type="paragraph" w:customStyle="1" w:styleId="85FA3006B0834F68930E42E1DCC81772">
    <w:name w:val="85FA3006B0834F68930E42E1DCC81772"/>
  </w:style>
  <w:style w:type="paragraph" w:customStyle="1" w:styleId="ACADC10880464DED9371C8DACDCAD4DD">
    <w:name w:val="ACADC10880464DED9371C8DACDCAD4DD"/>
  </w:style>
  <w:style w:type="paragraph" w:customStyle="1" w:styleId="2A9E275E7E534B7FBC5978E9FD89239B">
    <w:name w:val="2A9E275E7E534B7FBC5978E9FD89239B"/>
  </w:style>
  <w:style w:type="paragraph" w:customStyle="1" w:styleId="219083148C1949A6930AC1502BFB0572">
    <w:name w:val="219083148C1949A6930AC1502BFB0572"/>
  </w:style>
  <w:style w:type="paragraph" w:customStyle="1" w:styleId="EBE9FABECFE24012B5F810CE6E5FB622">
    <w:name w:val="EBE9FABECFE24012B5F810CE6E5FB622"/>
  </w:style>
  <w:style w:type="paragraph" w:customStyle="1" w:styleId="65CFA7AAE5384FFF82A564D49DAB38F7">
    <w:name w:val="65CFA7AAE5384FFF82A564D49DAB38F7"/>
  </w:style>
  <w:style w:type="paragraph" w:customStyle="1" w:styleId="520502C77C374903840ABA44FCDD826A">
    <w:name w:val="520502C77C374903840ABA44FCDD826A"/>
  </w:style>
  <w:style w:type="paragraph" w:customStyle="1" w:styleId="4D82BDC2E0CD4E4E887237681378F03B">
    <w:name w:val="4D82BDC2E0CD4E4E887237681378F03B"/>
  </w:style>
  <w:style w:type="paragraph" w:customStyle="1" w:styleId="2106D4A1C60C4AC8AAD90116F341B28B">
    <w:name w:val="2106D4A1C60C4AC8AAD90116F341B28B"/>
  </w:style>
  <w:style w:type="paragraph" w:customStyle="1" w:styleId="A6DB847573CA40E69AEF7704C60E06D4">
    <w:name w:val="A6DB847573CA40E69AEF7704C60E06D4"/>
  </w:style>
  <w:style w:type="paragraph" w:customStyle="1" w:styleId="A6E8897D919941CFBB5767FD671E0D46">
    <w:name w:val="A6E8897D919941CFBB5767FD671E0D46"/>
  </w:style>
  <w:style w:type="paragraph" w:customStyle="1" w:styleId="53747FA50D0A47A089C026F7A2B37284">
    <w:name w:val="53747FA50D0A47A089C026F7A2B37284"/>
  </w:style>
  <w:style w:type="paragraph" w:customStyle="1" w:styleId="EC94F2CD875E4E0187AF53C963D50CF6">
    <w:name w:val="EC94F2CD875E4E0187AF53C963D50CF6"/>
  </w:style>
  <w:style w:type="paragraph" w:customStyle="1" w:styleId="AC740DA0917B43FD9B87CCAA69D0555D">
    <w:name w:val="AC740DA0917B43FD9B87CCAA69D0555D"/>
  </w:style>
  <w:style w:type="paragraph" w:customStyle="1" w:styleId="C1BE1BD3FEB84270A68358BDCCA83D0D">
    <w:name w:val="C1BE1BD3FEB84270A68358BDCCA83D0D"/>
  </w:style>
  <w:style w:type="paragraph" w:customStyle="1" w:styleId="681008D7CCF94624B082EAB153D2088D">
    <w:name w:val="681008D7CCF94624B082EAB153D2088D"/>
  </w:style>
  <w:style w:type="paragraph" w:customStyle="1" w:styleId="069F1D265A8447CAB68D508360E0894D">
    <w:name w:val="069F1D265A8447CAB68D508360E0894D"/>
  </w:style>
  <w:style w:type="paragraph" w:customStyle="1" w:styleId="37F08D3E93C24F66A2C1ED85BC28D350">
    <w:name w:val="37F08D3E93C24F66A2C1ED85BC28D350"/>
  </w:style>
  <w:style w:type="paragraph" w:customStyle="1" w:styleId="342B434820664D57B718EC39CBC09EAA">
    <w:name w:val="342B434820664D57B718EC39CBC09EAA"/>
  </w:style>
  <w:style w:type="paragraph" w:customStyle="1" w:styleId="F7515652B7B444178F88DA6FC7F85824">
    <w:name w:val="F7515652B7B444178F88DA6FC7F85824"/>
  </w:style>
  <w:style w:type="paragraph" w:customStyle="1" w:styleId="0D0232A7A89A40E5877FCA4E1CF45D33">
    <w:name w:val="0D0232A7A89A40E5877FCA4E1CF45D33"/>
  </w:style>
  <w:style w:type="paragraph" w:customStyle="1" w:styleId="B4AE6F31F5A44420AB671AE928B25315">
    <w:name w:val="B4AE6F31F5A44420AB671AE928B25315"/>
  </w:style>
  <w:style w:type="paragraph" w:customStyle="1" w:styleId="71D3CBA591E04C7AB18CCBF48E8CD524">
    <w:name w:val="71D3CBA591E04C7AB18CCBF48E8CD524"/>
  </w:style>
  <w:style w:type="paragraph" w:customStyle="1" w:styleId="3431F6518421488C9CD539F18113EF24">
    <w:name w:val="3431F6518421488C9CD539F18113EF24"/>
  </w:style>
  <w:style w:type="paragraph" w:customStyle="1" w:styleId="FC977364ECC6448CB5DE3EFDF93FF312">
    <w:name w:val="FC977364ECC6448CB5DE3EFDF93FF312"/>
  </w:style>
  <w:style w:type="paragraph" w:customStyle="1" w:styleId="88BCAA2092884538A7A3FF38E27660B8">
    <w:name w:val="88BCAA2092884538A7A3FF38E27660B8"/>
  </w:style>
  <w:style w:type="paragraph" w:customStyle="1" w:styleId="174A8BCE95314F4F97C0FBEE77E34552">
    <w:name w:val="174A8BCE95314F4F97C0FBEE77E34552"/>
  </w:style>
  <w:style w:type="paragraph" w:customStyle="1" w:styleId="727E6B9A81294032A48EC359E9D63681">
    <w:name w:val="727E6B9A81294032A48EC359E9D63681"/>
  </w:style>
  <w:style w:type="paragraph" w:customStyle="1" w:styleId="D2B517AA5CDC4940BD7219C84FA2B6A4">
    <w:name w:val="D2B517AA5CDC4940BD7219C84FA2B6A4"/>
  </w:style>
  <w:style w:type="paragraph" w:customStyle="1" w:styleId="9B550020F2C343188B9C028E6186EB08">
    <w:name w:val="9B550020F2C343188B9C028E6186EB08"/>
  </w:style>
  <w:style w:type="paragraph" w:customStyle="1" w:styleId="7ABD4379B8CD40D78BB1B880AA688016">
    <w:name w:val="7ABD4379B8CD40D78BB1B880AA688016"/>
  </w:style>
  <w:style w:type="paragraph" w:customStyle="1" w:styleId="94491AF70E2D4C24B085B378D09E8D52">
    <w:name w:val="94491AF70E2D4C24B085B378D09E8D52"/>
  </w:style>
  <w:style w:type="paragraph" w:customStyle="1" w:styleId="CE0422182A564F7FBA2577F67AE7F4D1">
    <w:name w:val="CE0422182A564F7FBA2577F67AE7F4D1"/>
  </w:style>
  <w:style w:type="paragraph" w:customStyle="1" w:styleId="5EAAA3D290304A498CFDD0C2FFE62DCC">
    <w:name w:val="5EAAA3D290304A498CFDD0C2FFE62DCC"/>
  </w:style>
  <w:style w:type="paragraph" w:customStyle="1" w:styleId="555C8C37B51D411F9C1BD192B721C8B2">
    <w:name w:val="555C8C37B51D411F9C1BD192B721C8B2"/>
  </w:style>
  <w:style w:type="paragraph" w:customStyle="1" w:styleId="9A870347223A4556BD41F34F61C692A0">
    <w:name w:val="9A870347223A4556BD41F34F61C692A0"/>
  </w:style>
  <w:style w:type="paragraph" w:customStyle="1" w:styleId="CE60326BAC764E3CA1517E5E5F83AE95">
    <w:name w:val="CE60326BAC764E3CA1517E5E5F83AE95"/>
  </w:style>
  <w:style w:type="paragraph" w:customStyle="1" w:styleId="9FBCA774F0A7485BB798F3C0731A60A3">
    <w:name w:val="9FBCA774F0A7485BB798F3C0731A60A3"/>
  </w:style>
  <w:style w:type="paragraph" w:customStyle="1" w:styleId="5D9521338399494D86BA6705A0823E2E">
    <w:name w:val="5D9521338399494D86BA6705A0823E2E"/>
  </w:style>
  <w:style w:type="character" w:styleId="Hyperlink">
    <w:name w:val="Hyperlink"/>
    <w:basedOn w:val="DefaultParagraphFont"/>
    <w:uiPriority w:val="99"/>
    <w:unhideWhenUsed/>
    <w:rPr>
      <w:color w:val="0563C1" w:themeColor="hyperlink"/>
      <w:u w:val="single"/>
    </w:rPr>
  </w:style>
  <w:style w:type="paragraph" w:customStyle="1" w:styleId="66960BF391EF439AA7D78E47B13CA1BC">
    <w:name w:val="66960BF391EF439AA7D78E47B13CA1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4.xml><?xml version="1.0" encoding="utf-8"?>
<ds:datastoreItem xmlns:ds="http://schemas.openxmlformats.org/officeDocument/2006/customXml" ds:itemID="{CD7932F5-E777-45DA-9605-D65C9FBBB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{9C5A52F7-2D18-48E9-8851-19CA05A45E3A}tf03982351_win32</Template>
  <TotalTime>0</TotalTime>
  <Pages>17</Pages>
  <Words>1832</Words>
  <Characters>11857</Characters>
  <Application>Microsoft Office Word</Application>
  <DocSecurity>0</DocSecurity>
  <Lines>370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2023-12-15T21:02:00Z</dcterms:created>
  <dcterms:modified xsi:type="dcterms:W3CDTF">2023-12-16T00:55:00Z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4fd9806fcc137f356c1e4034d8b054e85c8af65485b1a054926bb8ed32ffc46b</vt:lpwstr>
  </property>
</Properties>
</file>